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2244" w14:textId="4E9D40D9" w:rsidR="00B703F2" w:rsidRPr="003B19FB" w:rsidRDefault="00EB23DF" w:rsidP="00EA30EB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Khaled </w:t>
      </w:r>
      <w:proofErr w:type="spellStart"/>
      <w:r>
        <w:rPr>
          <w:rFonts w:asciiTheme="minorHAnsi" w:hAnsiTheme="minorHAnsi" w:cstheme="minorHAnsi"/>
        </w:rPr>
        <w:t>Alzamel</w:t>
      </w:r>
      <w:proofErr w:type="spellEnd"/>
    </w:p>
    <w:p w14:paraId="537A6271" w14:textId="2DE6D207" w:rsidR="00F376E5" w:rsidRPr="00EA30EB" w:rsidRDefault="00EA30EB" w:rsidP="00EA30EB">
      <w:pPr>
        <w:widowControl w:val="0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                                              </w:t>
      </w:r>
      <w:r w:rsidR="00473EDC" w:rsidRPr="00EA30EB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530 W 27</w:t>
      </w:r>
      <w:r w:rsidR="00473EDC" w:rsidRPr="00EA30EB">
        <w:rPr>
          <w:rFonts w:asciiTheme="minorHAnsi" w:hAnsiTheme="minorHAnsi" w:cstheme="minorHAnsi"/>
          <w:color w:val="7F7F7F" w:themeColor="text1" w:themeTint="80"/>
          <w:sz w:val="22"/>
          <w:szCs w:val="22"/>
          <w:vertAlign w:val="superscript"/>
        </w:rPr>
        <w:t>th</w:t>
      </w:r>
      <w:r w:rsidR="00473EDC" w:rsidRPr="00EA30EB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St. Los Angeles, CA  90007</w:t>
      </w:r>
    </w:p>
    <w:p w14:paraId="52032581" w14:textId="1D0A38D6" w:rsidR="00A90527" w:rsidRPr="00F54792" w:rsidRDefault="00473EDC" w:rsidP="001846C0">
      <w:pPr>
        <w:ind w:left="720" w:firstLine="720"/>
        <w:jc w:val="mediumKashida"/>
        <w:rPr>
          <w:rFonts w:asciiTheme="minorHAnsi" w:hAnsiTheme="minorHAnsi" w:cstheme="minorHAnsi"/>
          <w:color w:val="404040" w:themeColor="text1" w:themeTint="BF"/>
        </w:rPr>
      </w:pPr>
      <w:r>
        <w:rPr>
          <w:sz w:val="17"/>
          <w:szCs w:val="17"/>
        </w:rPr>
        <w:t xml:space="preserve">                </w:t>
      </w:r>
      <w:r w:rsidR="003B311A" w:rsidRPr="00F54792">
        <w:rPr>
          <w:noProof/>
          <w:color w:val="404040" w:themeColor="text1" w:themeTint="BF"/>
          <w:sz w:val="17"/>
          <w:szCs w:val="17"/>
        </w:rPr>
        <w:drawing>
          <wp:inline distT="0" distB="0" distL="0" distR="0" wp14:anchorId="14339AA3" wp14:editId="19207AD0">
            <wp:extent cx="100361" cy="91705"/>
            <wp:effectExtent l="0" t="0" r="1270" b="0"/>
            <wp:docPr id="2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5" cy="1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119" w:rsidRPr="00F54792">
        <w:rPr>
          <w:color w:val="404040" w:themeColor="text1" w:themeTint="BF"/>
          <w:sz w:val="17"/>
          <w:szCs w:val="17"/>
        </w:rPr>
        <w:t xml:space="preserve"> (+1) 917-922-5149 | </w:t>
      </w:r>
      <w:r w:rsidR="003B311A" w:rsidRPr="00F54792">
        <w:rPr>
          <w:noProof/>
          <w:color w:val="404040" w:themeColor="text1" w:themeTint="BF"/>
          <w:sz w:val="17"/>
          <w:szCs w:val="17"/>
        </w:rPr>
        <w:drawing>
          <wp:inline distT="0" distB="0" distL="0" distR="0" wp14:anchorId="2FE04C15" wp14:editId="79172FFB">
            <wp:extent cx="110971" cy="94426"/>
            <wp:effectExtent l="0" t="0" r="3810" b="0"/>
            <wp:docPr id="1" name="Graphic 1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2184" cy="1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119" w:rsidRPr="00F54792">
        <w:rPr>
          <w:color w:val="404040" w:themeColor="text1" w:themeTint="BF"/>
          <w:sz w:val="17"/>
          <w:szCs w:val="17"/>
        </w:rPr>
        <w:t xml:space="preserve"> </w:t>
      </w:r>
      <w:r w:rsidR="002715C2" w:rsidRPr="00F54792">
        <w:rPr>
          <w:color w:val="404040" w:themeColor="text1" w:themeTint="BF"/>
          <w:sz w:val="17"/>
          <w:szCs w:val="17"/>
        </w:rPr>
        <w:t>kalzamel</w:t>
      </w:r>
      <w:r w:rsidR="00254119" w:rsidRPr="00F54792">
        <w:rPr>
          <w:color w:val="404040" w:themeColor="text1" w:themeTint="BF"/>
          <w:sz w:val="17"/>
          <w:szCs w:val="17"/>
        </w:rPr>
        <w:t>@</w:t>
      </w:r>
      <w:r w:rsidR="002715C2" w:rsidRPr="00F54792">
        <w:rPr>
          <w:color w:val="404040" w:themeColor="text1" w:themeTint="BF"/>
          <w:sz w:val="17"/>
          <w:szCs w:val="17"/>
        </w:rPr>
        <w:t>usc</w:t>
      </w:r>
      <w:r w:rsidR="00254119" w:rsidRPr="00F54792">
        <w:rPr>
          <w:color w:val="404040" w:themeColor="text1" w:themeTint="BF"/>
          <w:sz w:val="17"/>
          <w:szCs w:val="17"/>
        </w:rPr>
        <w:t xml:space="preserve">.edu | </w:t>
      </w:r>
      <w:r w:rsidR="001846C0" w:rsidRPr="00F54792">
        <w:rPr>
          <w:noProof/>
          <w:color w:val="404040" w:themeColor="text1" w:themeTint="BF"/>
          <w:sz w:val="17"/>
          <w:szCs w:val="17"/>
        </w:rPr>
        <w:drawing>
          <wp:inline distT="0" distB="0" distL="0" distR="0" wp14:anchorId="4470548B" wp14:editId="104E2211">
            <wp:extent cx="90075" cy="90075"/>
            <wp:effectExtent l="0" t="0" r="0" b="0"/>
            <wp:docPr id="6" name="Graphic 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in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3" cy="1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119" w:rsidRPr="00F54792">
        <w:rPr>
          <w:color w:val="404040" w:themeColor="text1" w:themeTint="BF"/>
          <w:sz w:val="17"/>
          <w:szCs w:val="17"/>
        </w:rPr>
        <w:t xml:space="preserve"> </w:t>
      </w:r>
      <w:r w:rsidR="00FF0D74" w:rsidRPr="00F54792">
        <w:rPr>
          <w:color w:val="404040" w:themeColor="text1" w:themeTint="BF"/>
          <w:sz w:val="17"/>
          <w:szCs w:val="17"/>
        </w:rPr>
        <w:t>midlij</w:t>
      </w:r>
      <w:r w:rsidR="00254119" w:rsidRPr="00F54792">
        <w:rPr>
          <w:color w:val="404040" w:themeColor="text1" w:themeTint="BF"/>
          <w:sz w:val="17"/>
          <w:szCs w:val="17"/>
        </w:rPr>
        <w:t xml:space="preserve">.github.io </w:t>
      </w:r>
    </w:p>
    <w:p w14:paraId="3241A043" w14:textId="77777777" w:rsidR="001846C0" w:rsidRDefault="001846C0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</w:p>
    <w:p w14:paraId="390BFD4B" w14:textId="62E28BD3" w:rsidR="00362A43" w:rsidRPr="003B19FB" w:rsidRDefault="00274E16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B141E" wp14:editId="5B2F9633">
                <wp:simplePos x="0" y="0"/>
                <wp:positionH relativeFrom="column">
                  <wp:posOffset>635000</wp:posOffset>
                </wp:positionH>
                <wp:positionV relativeFrom="paragraph">
                  <wp:posOffset>96974</wp:posOffset>
                </wp:positionV>
                <wp:extent cx="5108575" cy="0"/>
                <wp:effectExtent l="0" t="0" r="952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AC7EA" id="Straight Connector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pt,7.65pt" to="452.2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" strokecolor="black [3213]"/>
            </w:pict>
          </mc:Fallback>
        </mc:AlternateContent>
      </w:r>
      <w:r w:rsidR="00362A43">
        <w:rPr>
          <w:rFonts w:asciiTheme="minorHAnsi" w:hAnsiTheme="minorHAnsi" w:cstheme="minorHAnsi"/>
        </w:rPr>
        <w:t>SUMMARY</w:t>
      </w:r>
      <w:r w:rsidR="00713732">
        <w:rPr>
          <w:rFonts w:asciiTheme="minorHAnsi" w:hAnsiTheme="minorHAnsi" w:cstheme="minorHAnsi"/>
        </w:rPr>
        <w:t xml:space="preserve"> </w:t>
      </w:r>
    </w:p>
    <w:p w14:paraId="1878DB64" w14:textId="77777777" w:rsidR="00E46064" w:rsidRDefault="00E46064" w:rsidP="00D741A8">
      <w:pPr>
        <w:rPr>
          <w:rFonts w:asciiTheme="minorHAnsi" w:hAnsiTheme="minorHAnsi" w:cstheme="minorHAnsi"/>
        </w:rPr>
      </w:pPr>
    </w:p>
    <w:p w14:paraId="1C00FDEA" w14:textId="73F8B095" w:rsidR="00362A43" w:rsidRPr="00FA6875" w:rsidRDefault="00362A43" w:rsidP="00E52FCE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An electrical and computer engineering student </w:t>
      </w:r>
      <w:r w:rsidR="003E4049"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experienced</w:t>
      </w:r>
      <w:r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in designing and controlling autonomous systems</w:t>
      </w:r>
      <w:r w:rsidR="00DF05D8"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using fractional order</w:t>
      </w:r>
      <w:r w:rsidR="00214456"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differential equations</w:t>
      </w:r>
      <w:r w:rsidR="00D4364E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for machine learning</w:t>
      </w:r>
      <w:r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, with a research </w:t>
      </w:r>
      <w:r w:rsidR="00694093"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interest</w:t>
      </w:r>
      <w:r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004F96"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in</w:t>
      </w:r>
      <w:r w:rsidRPr="00FA687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decision-making under uncertainty.</w:t>
      </w:r>
    </w:p>
    <w:p w14:paraId="39840B5B" w14:textId="77777777" w:rsidR="00362A43" w:rsidRDefault="00362A43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</w:p>
    <w:p w14:paraId="5DC2973C" w14:textId="304C5F7D" w:rsidR="00A90527" w:rsidRPr="003B19FB" w:rsidRDefault="00274E16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81C71" wp14:editId="3A3ACEAD">
                <wp:simplePos x="0" y="0"/>
                <wp:positionH relativeFrom="column">
                  <wp:posOffset>576943</wp:posOffset>
                </wp:positionH>
                <wp:positionV relativeFrom="paragraph">
                  <wp:posOffset>106408</wp:posOffset>
                </wp:positionV>
                <wp:extent cx="5166088" cy="0"/>
                <wp:effectExtent l="0" t="0" r="1587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B8773" id="Straight Connector 2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45pt,8.4pt" to="452.2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" strokecolor="black [3213]"/>
            </w:pict>
          </mc:Fallback>
        </mc:AlternateContent>
      </w:r>
      <w:r w:rsidR="00251FA2" w:rsidRPr="003B19FB"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</w:rPr>
        <w:t xml:space="preserve"> </w:t>
      </w:r>
    </w:p>
    <w:p w14:paraId="68AFED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6703EBA" w14:textId="25414B66" w:rsidR="002426F9" w:rsidRDefault="00EB23DF" w:rsidP="00082922">
      <w:pPr>
        <w:tabs>
          <w:tab w:val="left" w:pos="720"/>
          <w:tab w:val="right" w:pos="8640"/>
        </w:tabs>
        <w:ind w:left="-360"/>
        <w:jc w:val="both"/>
        <w:rPr>
          <w:rFonts w:asciiTheme="minorHAnsi" w:hAnsiTheme="minorHAnsi" w:cstheme="minorHAnsi"/>
        </w:rPr>
      </w:pPr>
      <w:r w:rsidRPr="002426F9">
        <w:rPr>
          <w:rFonts w:asciiTheme="minorHAnsi" w:hAnsiTheme="minorHAnsi" w:cstheme="minorHAnsi"/>
          <w:b/>
          <w:bCs/>
        </w:rPr>
        <w:t>University of Southern California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</w:p>
    <w:p w14:paraId="6A115173" w14:textId="4614D74D" w:rsidR="00C536EA" w:rsidRDefault="009D6034" w:rsidP="00082922">
      <w:pPr>
        <w:tabs>
          <w:tab w:val="left" w:pos="720"/>
          <w:tab w:val="right" w:pos="8640"/>
        </w:tabs>
        <w:ind w:left="-360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B.S in Electrical and Computer Engineering</w:t>
      </w:r>
    </w:p>
    <w:p w14:paraId="40445DF9" w14:textId="75955333" w:rsidR="00EA2F62" w:rsidRPr="00421E3E" w:rsidRDefault="002426F9" w:rsidP="00082922">
      <w:pPr>
        <w:tabs>
          <w:tab w:val="left" w:pos="720"/>
          <w:tab w:val="right" w:pos="8640"/>
        </w:tabs>
        <w:ind w:left="-360"/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1A576F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Expected</w:t>
      </w:r>
      <w:r w:rsidR="00993A64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 Graduation Date</w:t>
      </w:r>
      <w:r w:rsidRPr="001A576F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: </w:t>
      </w:r>
      <w:r w:rsidR="00060DEE" w:rsidRPr="00421E3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December</w:t>
      </w:r>
      <w:r w:rsidR="00C7161D" w:rsidRPr="00421E3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20</w:t>
      </w:r>
      <w:r w:rsidR="00EC51F6" w:rsidRPr="00421E3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23</w:t>
      </w:r>
    </w:p>
    <w:p w14:paraId="19D5DF85" w14:textId="46451B8B" w:rsidR="00A90527" w:rsidRPr="00421E3E" w:rsidRDefault="00A90527" w:rsidP="00082922">
      <w:pPr>
        <w:ind w:left="-360"/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1A576F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Graduat</w:t>
      </w:r>
      <w:r w:rsidR="00AE4700" w:rsidRPr="001A576F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ion </w:t>
      </w:r>
      <w:r w:rsidR="001274F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Honor</w:t>
      </w:r>
      <w:r w:rsidR="00AE4700" w:rsidRPr="001A576F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:</w:t>
      </w:r>
      <w:r w:rsidRPr="001A576F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Pr="00421E3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Cum Laude</w:t>
      </w:r>
    </w:p>
    <w:p w14:paraId="5BE4A58F" w14:textId="77777777" w:rsidR="00082922" w:rsidRDefault="00EC51F6" w:rsidP="00082922">
      <w:pPr>
        <w:ind w:left="-360"/>
        <w:jc w:val="both"/>
        <w:rPr>
          <w:color w:val="595959" w:themeColor="text1" w:themeTint="A6"/>
          <w:sz w:val="20"/>
          <w:szCs w:val="20"/>
        </w:rPr>
      </w:pPr>
      <w:r w:rsidRPr="001A576F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Courses</w:t>
      </w:r>
      <w:r w:rsidRPr="001A576F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:</w:t>
      </w:r>
      <w:r w:rsidRPr="001A576F">
        <w:rPr>
          <w:color w:val="404040" w:themeColor="text1" w:themeTint="BF"/>
          <w:sz w:val="20"/>
          <w:szCs w:val="20"/>
        </w:rPr>
        <w:t xml:space="preserve"> </w:t>
      </w:r>
      <w:r w:rsidRPr="00421E3E">
        <w:rPr>
          <w:color w:val="595959" w:themeColor="text1" w:themeTint="A6"/>
          <w:sz w:val="20"/>
          <w:szCs w:val="20"/>
        </w:rPr>
        <w:t>EE-141 (Linear Algebra), EE-202 (Linear Circuits), EE-250 (IoT)</w:t>
      </w:r>
      <w:r w:rsidR="00082922">
        <w:rPr>
          <w:color w:val="595959" w:themeColor="text1" w:themeTint="A6"/>
          <w:sz w:val="20"/>
          <w:szCs w:val="20"/>
        </w:rPr>
        <w:t xml:space="preserve">, </w:t>
      </w:r>
      <w:r w:rsidRPr="00421E3E">
        <w:rPr>
          <w:color w:val="595959" w:themeColor="text1" w:themeTint="A6"/>
          <w:sz w:val="20"/>
          <w:szCs w:val="20"/>
        </w:rPr>
        <w:t xml:space="preserve">EE-354 (Digital Design), </w:t>
      </w:r>
    </w:p>
    <w:p w14:paraId="3CEC9E6C" w14:textId="44DAE822" w:rsidR="00A90527" w:rsidRPr="00421E3E" w:rsidRDefault="00082922" w:rsidP="00082922">
      <w:pPr>
        <w:ind w:left="-360" w:firstLine="360"/>
        <w:jc w:val="both"/>
        <w:rPr>
          <w:color w:val="595959" w:themeColor="text1" w:themeTint="A6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         </w:t>
      </w:r>
      <w:r w:rsidR="00EC51F6" w:rsidRPr="00421E3E">
        <w:rPr>
          <w:color w:val="595959" w:themeColor="text1" w:themeTint="A6"/>
          <w:sz w:val="20"/>
          <w:szCs w:val="20"/>
        </w:rPr>
        <w:t>EE-355 (Software Design), EE- 364 (Probability), MATH-245 (Diff</w:t>
      </w:r>
      <w:r w:rsidR="007A78DC" w:rsidRPr="00421E3E">
        <w:rPr>
          <w:color w:val="595959" w:themeColor="text1" w:themeTint="A6"/>
          <w:sz w:val="20"/>
          <w:szCs w:val="20"/>
        </w:rPr>
        <w:t>erential</w:t>
      </w:r>
      <w:r w:rsidR="00EC51F6" w:rsidRPr="00421E3E">
        <w:rPr>
          <w:color w:val="595959" w:themeColor="text1" w:themeTint="A6"/>
          <w:sz w:val="20"/>
          <w:szCs w:val="20"/>
        </w:rPr>
        <w:t xml:space="preserve"> Eq</w:t>
      </w:r>
      <w:r w:rsidR="007A78DC" w:rsidRPr="00421E3E">
        <w:rPr>
          <w:color w:val="595959" w:themeColor="text1" w:themeTint="A6"/>
          <w:sz w:val="20"/>
          <w:szCs w:val="20"/>
        </w:rPr>
        <w:t>uations</w:t>
      </w:r>
      <w:r w:rsidR="00EC51F6" w:rsidRPr="00421E3E">
        <w:rPr>
          <w:color w:val="595959" w:themeColor="text1" w:themeTint="A6"/>
          <w:sz w:val="20"/>
          <w:szCs w:val="20"/>
        </w:rPr>
        <w:t>)</w:t>
      </w:r>
    </w:p>
    <w:p w14:paraId="4340F0AE" w14:textId="77777777" w:rsidR="009C49A2" w:rsidRDefault="00B12635" w:rsidP="009C49A2">
      <w:pPr>
        <w:ind w:left="-360"/>
        <w:jc w:val="both"/>
        <w:rPr>
          <w:color w:val="595959" w:themeColor="text1" w:themeTint="A6"/>
          <w:sz w:val="20"/>
          <w:szCs w:val="20"/>
        </w:rPr>
      </w:pPr>
      <w:r w:rsidRPr="001A576F">
        <w:rPr>
          <w:b/>
          <w:bCs/>
          <w:color w:val="404040" w:themeColor="text1" w:themeTint="BF"/>
          <w:sz w:val="20"/>
          <w:szCs w:val="20"/>
        </w:rPr>
        <w:t>In-Progress</w:t>
      </w:r>
      <w:r w:rsidRPr="001A576F">
        <w:rPr>
          <w:color w:val="404040" w:themeColor="text1" w:themeTint="BF"/>
          <w:sz w:val="20"/>
          <w:szCs w:val="20"/>
        </w:rPr>
        <w:t xml:space="preserve">: </w:t>
      </w:r>
      <w:r w:rsidRPr="00421E3E">
        <w:rPr>
          <w:color w:val="595959" w:themeColor="text1" w:themeTint="A6"/>
          <w:sz w:val="20"/>
          <w:szCs w:val="20"/>
        </w:rPr>
        <w:t xml:space="preserve">EE-301 (Linear Systems), EE-370 (Electromagnetism), EE-459 (Embedded </w:t>
      </w:r>
      <w:r w:rsidR="00A617F6" w:rsidRPr="00421E3E">
        <w:rPr>
          <w:color w:val="595959" w:themeColor="text1" w:themeTint="A6"/>
          <w:sz w:val="20"/>
          <w:szCs w:val="20"/>
        </w:rPr>
        <w:t xml:space="preserve">Systems </w:t>
      </w:r>
      <w:r w:rsidRPr="00421E3E">
        <w:rPr>
          <w:color w:val="595959" w:themeColor="text1" w:themeTint="A6"/>
          <w:sz w:val="20"/>
          <w:szCs w:val="20"/>
        </w:rPr>
        <w:t>Design)</w:t>
      </w:r>
      <w:r w:rsidR="00001202" w:rsidRPr="00421E3E">
        <w:rPr>
          <w:color w:val="595959" w:themeColor="text1" w:themeTint="A6"/>
          <w:sz w:val="20"/>
          <w:szCs w:val="20"/>
        </w:rPr>
        <w:t xml:space="preserve">, </w:t>
      </w:r>
    </w:p>
    <w:p w14:paraId="431919C5" w14:textId="577203EF" w:rsidR="00B12635" w:rsidRPr="009C49A2" w:rsidRDefault="00DE33A4" w:rsidP="00DE33A4">
      <w:pPr>
        <w:ind w:left="-360" w:firstLine="10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 w:rsidR="00001202" w:rsidRPr="00421E3E">
        <w:rPr>
          <w:color w:val="595959" w:themeColor="text1" w:themeTint="A6"/>
          <w:sz w:val="20"/>
          <w:szCs w:val="20"/>
        </w:rPr>
        <w:t>EE-482 (Linear Control Systems)</w:t>
      </w:r>
      <w:r w:rsidR="009F338C" w:rsidRPr="00421E3E">
        <w:rPr>
          <w:color w:val="595959" w:themeColor="text1" w:themeTint="A6"/>
          <w:sz w:val="20"/>
          <w:szCs w:val="20"/>
        </w:rPr>
        <w:t>,</w:t>
      </w:r>
      <w:r w:rsidR="009C49A2">
        <w:rPr>
          <w:color w:val="595959" w:themeColor="text1" w:themeTint="A6"/>
          <w:sz w:val="20"/>
          <w:szCs w:val="20"/>
        </w:rPr>
        <w:t xml:space="preserve"> </w:t>
      </w:r>
      <w:r w:rsidR="009F338C" w:rsidRPr="00421E3E">
        <w:rPr>
          <w:color w:val="595959" w:themeColor="text1" w:themeTint="A6"/>
          <w:sz w:val="20"/>
          <w:szCs w:val="20"/>
        </w:rPr>
        <w:t>EE-554 (Cyber-Physical Systems)</w:t>
      </w:r>
    </w:p>
    <w:p w14:paraId="733ACD68" w14:textId="451E67C1" w:rsidR="00B11A6C" w:rsidRPr="00B11A6C" w:rsidRDefault="00B11A6C" w:rsidP="00082922">
      <w:pPr>
        <w:ind w:left="-360"/>
      </w:pPr>
    </w:p>
    <w:p w14:paraId="4C48056C" w14:textId="5343C9A9" w:rsidR="00251FA2" w:rsidRPr="003B19FB" w:rsidRDefault="00274E16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C4065" wp14:editId="1924CBBE">
                <wp:simplePos x="0" y="0"/>
                <wp:positionH relativeFrom="column">
                  <wp:posOffset>1346199</wp:posOffset>
                </wp:positionH>
                <wp:positionV relativeFrom="paragraph">
                  <wp:posOffset>96339</wp:posOffset>
                </wp:positionV>
                <wp:extent cx="4397829" cy="0"/>
                <wp:effectExtent l="0" t="0" r="952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78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0A91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7.6pt" to="452.3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" strokecolor="black [3213]"/>
            </w:pict>
          </mc:Fallback>
        </mc:AlternateContent>
      </w:r>
      <w:r w:rsidR="00251FA2" w:rsidRPr="003B19FB">
        <w:rPr>
          <w:rFonts w:asciiTheme="minorHAnsi" w:hAnsiTheme="minorHAnsi" w:cstheme="minorHAnsi"/>
        </w:rPr>
        <w:t>Research Experience</w:t>
      </w:r>
      <w:r>
        <w:rPr>
          <w:rFonts w:asciiTheme="minorHAnsi" w:hAnsiTheme="minorHAnsi" w:cstheme="minorHAnsi"/>
        </w:rPr>
        <w:t xml:space="preserve"> </w:t>
      </w:r>
    </w:p>
    <w:p w14:paraId="458679D9" w14:textId="77777777" w:rsidR="000712C2" w:rsidRDefault="000712C2" w:rsidP="000712C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4D3E4AB" w14:textId="0360798B" w:rsidR="000712C2" w:rsidRPr="003B19FB" w:rsidRDefault="00F2388E" w:rsidP="000C7C6F">
      <w:pPr>
        <w:tabs>
          <w:tab w:val="right" w:pos="8640"/>
        </w:tabs>
        <w:ind w:left="-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Cyber</w:t>
      </w:r>
      <w:r w:rsidR="002B2CA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Physical Systems </w:t>
      </w:r>
      <w:r w:rsidR="00023943">
        <w:rPr>
          <w:rFonts w:asciiTheme="minorHAnsi" w:hAnsiTheme="minorHAnsi" w:cstheme="minorHAnsi"/>
          <w:b/>
        </w:rPr>
        <w:t>Group</w:t>
      </w:r>
      <w:r w:rsidR="000712C2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F75943" w:rsidRPr="00F75943">
        <w:rPr>
          <w:rFonts w:asciiTheme="minorHAnsi" w:hAnsiTheme="minorHAnsi" w:cstheme="minorHAnsi"/>
          <w:b/>
          <w:bCs/>
        </w:rPr>
        <w:t>USC</w:t>
      </w:r>
      <w:r w:rsidR="000712C2" w:rsidRPr="003B19FB">
        <w:rPr>
          <w:rFonts w:asciiTheme="minorHAnsi" w:hAnsiTheme="minorHAnsi" w:cstheme="minorHAnsi"/>
        </w:rPr>
        <w:tab/>
      </w:r>
      <w:r w:rsidR="00336853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Sep. 2022</w:t>
      </w:r>
      <w:r w:rsidR="000712C2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– </w:t>
      </w:r>
      <w:r w:rsidR="00336853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Present</w:t>
      </w:r>
    </w:p>
    <w:p w14:paraId="7FF85839" w14:textId="4B15D89E" w:rsidR="000712C2" w:rsidRPr="00C65EF4" w:rsidRDefault="000712C2" w:rsidP="000C7C6F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65EF4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Undergraduate Research</w:t>
      </w:r>
      <w:r w:rsidR="00E65448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 xml:space="preserve"> Assistant</w:t>
      </w:r>
      <w:r w:rsidRPr="00C65EF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, </w:t>
      </w:r>
      <w:r w:rsidR="00770566" w:rsidRPr="00C65EF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Professor </w:t>
      </w:r>
      <w:r w:rsidR="000D62AD" w:rsidRPr="00C65EF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Paul Bogdan</w:t>
      </w:r>
    </w:p>
    <w:p w14:paraId="5B62A25C" w14:textId="632905DB" w:rsidR="00EE1FCC" w:rsidRPr="000C7C6F" w:rsidRDefault="0069795A" w:rsidP="00E570AE">
      <w:pPr>
        <w:pStyle w:val="ListParagraph"/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0C7C6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Predicting</w:t>
      </w:r>
      <w:r w:rsidR="008D67D6" w:rsidRPr="000C7C6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and mitigating seizures by designing and controlling fractional-order networks.</w:t>
      </w:r>
    </w:p>
    <w:p w14:paraId="325DAA5A" w14:textId="348E89B8" w:rsidR="000712C2" w:rsidRPr="000C7C6F" w:rsidRDefault="00393FE3" w:rsidP="00E570AE">
      <w:pPr>
        <w:pStyle w:val="ListParagraph"/>
        <w:numPr>
          <w:ilvl w:val="0"/>
          <w:numId w:val="4"/>
        </w:numPr>
        <w:ind w:left="0"/>
        <w:rPr>
          <w:rFonts w:asciiTheme="minorHAnsi" w:hAnsiTheme="minorHAnsi" w:cstheme="minorHAnsi"/>
          <w:color w:val="A6A6A6" w:themeColor="background1" w:themeShade="A6"/>
          <w:sz w:val="20"/>
          <w:szCs w:val="20"/>
        </w:rPr>
      </w:pPr>
      <w:r w:rsidRPr="000C7C6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Performing signal processing on discrete-time linear fractional-order dynamical systems </w:t>
      </w:r>
      <w:r w:rsidR="00622AD1" w:rsidRPr="000C7C6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using fractional differential equations.</w:t>
      </w:r>
    </w:p>
    <w:p w14:paraId="76A9A950" w14:textId="77777777" w:rsidR="00FE1CFC" w:rsidRPr="00FE1CFC" w:rsidRDefault="00FE1CFC" w:rsidP="00FE1CFC">
      <w:pPr>
        <w:rPr>
          <w:rFonts w:asciiTheme="minorHAnsi" w:hAnsiTheme="minorHAnsi" w:cstheme="minorHAnsi"/>
        </w:rPr>
      </w:pPr>
    </w:p>
    <w:p w14:paraId="38D35826" w14:textId="5749738E" w:rsidR="00E43315" w:rsidRPr="001E3ED1" w:rsidRDefault="00E43315" w:rsidP="000A21EA">
      <w:pPr>
        <w:tabs>
          <w:tab w:val="right" w:pos="8640"/>
        </w:tabs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>
        <w:rPr>
          <w:rFonts w:asciiTheme="minorHAnsi" w:hAnsiTheme="minorHAnsi" w:cstheme="minorHAnsi"/>
          <w:b/>
        </w:rPr>
        <w:t>Viterbi Information Sciences Institute</w:t>
      </w:r>
      <w:r w:rsidRPr="003B19FB">
        <w:rPr>
          <w:rFonts w:asciiTheme="minorHAnsi" w:hAnsiTheme="minorHAnsi" w:cstheme="minorHAnsi"/>
        </w:rPr>
        <w:t>,</w:t>
      </w:r>
      <w:r w:rsidR="00F75943">
        <w:rPr>
          <w:rFonts w:asciiTheme="minorHAnsi" w:hAnsiTheme="minorHAnsi" w:cstheme="minorHAnsi"/>
        </w:rPr>
        <w:t xml:space="preserve"> </w:t>
      </w:r>
      <w:r w:rsidR="00F75943" w:rsidRPr="00F75943">
        <w:rPr>
          <w:rFonts w:asciiTheme="minorHAnsi" w:hAnsiTheme="minorHAnsi" w:cstheme="minorHAnsi"/>
          <w:b/>
          <w:bCs/>
        </w:rPr>
        <w:t>USC</w:t>
      </w:r>
      <w:r w:rsidRPr="003B19FB">
        <w:rPr>
          <w:rFonts w:asciiTheme="minorHAnsi" w:hAnsiTheme="minorHAnsi" w:cstheme="minorHAnsi"/>
        </w:rPr>
        <w:tab/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Jun</w:t>
      </w:r>
      <w:r w:rsidR="00336853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E372FE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–</w:t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E91D00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Aug</w:t>
      </w:r>
      <w:r w:rsidR="00336853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  <w:r w:rsidR="00E372FE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2022</w:t>
      </w:r>
    </w:p>
    <w:p w14:paraId="1EE9709D" w14:textId="0739FD73" w:rsidR="00E43315" w:rsidRPr="001E3ED1" w:rsidRDefault="00EA3012" w:rsidP="000A21EA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Research Intern</w:t>
      </w:r>
      <w:r w:rsidR="00E43315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, Visual Intelligence and Multimedia Analytics Lab (VIMAL)</w:t>
      </w:r>
    </w:p>
    <w:p w14:paraId="1C11B1C2" w14:textId="232B1BBD" w:rsidR="007D5751" w:rsidRDefault="00E43315" w:rsidP="007D5751">
      <w:pPr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Programm</w:t>
      </w:r>
      <w:r w:rsidR="00CD77A7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ed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Arduino Mega 2560 to function as a transmitter of commands to </w:t>
      </w:r>
      <w:r w:rsidR="008A4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an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autonomous system.</w:t>
      </w:r>
    </w:p>
    <w:p w14:paraId="0712DEE1" w14:textId="6D385095" w:rsidR="007D5751" w:rsidRPr="00445BCD" w:rsidRDefault="007D5751" w:rsidP="007D5751">
      <w:pPr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445BCD">
        <w:rPr>
          <w:color w:val="595959" w:themeColor="text1" w:themeTint="A6"/>
          <w:sz w:val="20"/>
          <w:szCs w:val="20"/>
        </w:rPr>
        <w:t xml:space="preserve">Used computer vision and </w:t>
      </w:r>
      <w:r w:rsidR="00403BFB" w:rsidRPr="00445BCD">
        <w:rPr>
          <w:color w:val="595959" w:themeColor="text1" w:themeTint="A6"/>
          <w:sz w:val="20"/>
          <w:szCs w:val="20"/>
        </w:rPr>
        <w:t>machine learning</w:t>
      </w:r>
      <w:r w:rsidRPr="00445BCD">
        <w:rPr>
          <w:color w:val="595959" w:themeColor="text1" w:themeTint="A6"/>
          <w:sz w:val="20"/>
          <w:szCs w:val="20"/>
        </w:rPr>
        <w:t xml:space="preserve"> to passively track </w:t>
      </w:r>
      <w:r w:rsidR="009A3707" w:rsidRPr="00445BCD">
        <w:rPr>
          <w:color w:val="595959" w:themeColor="text1" w:themeTint="A6"/>
          <w:sz w:val="20"/>
          <w:szCs w:val="20"/>
        </w:rPr>
        <w:t>a mannequin</w:t>
      </w:r>
      <w:r w:rsidRPr="00445BCD">
        <w:rPr>
          <w:color w:val="595959" w:themeColor="text1" w:themeTint="A6"/>
          <w:sz w:val="20"/>
          <w:szCs w:val="20"/>
        </w:rPr>
        <w:t xml:space="preserve"> head in 3D in real-time.</w:t>
      </w:r>
    </w:p>
    <w:p w14:paraId="35723B9B" w14:textId="05695919" w:rsidR="007D5751" w:rsidRPr="00445BCD" w:rsidRDefault="007D5751" w:rsidP="007D5751">
      <w:pPr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445BCD">
        <w:rPr>
          <w:color w:val="595959" w:themeColor="text1" w:themeTint="A6"/>
          <w:sz w:val="20"/>
          <w:szCs w:val="20"/>
        </w:rPr>
        <w:t>Compare</w:t>
      </w:r>
      <w:r w:rsidR="00F51E04">
        <w:rPr>
          <w:color w:val="595959" w:themeColor="text1" w:themeTint="A6"/>
          <w:sz w:val="20"/>
          <w:szCs w:val="20"/>
        </w:rPr>
        <w:t>d</w:t>
      </w:r>
      <w:r w:rsidRPr="00445BCD">
        <w:rPr>
          <w:color w:val="595959" w:themeColor="text1" w:themeTint="A6"/>
          <w:sz w:val="20"/>
          <w:szCs w:val="20"/>
        </w:rPr>
        <w:t xml:space="preserve"> the computer vision measurement against the true motion as a proof of concept</w:t>
      </w:r>
      <w:r w:rsidR="00F17A2B">
        <w:rPr>
          <w:color w:val="595959" w:themeColor="text1" w:themeTint="A6"/>
          <w:sz w:val="20"/>
          <w:szCs w:val="20"/>
        </w:rPr>
        <w:t>.</w:t>
      </w:r>
    </w:p>
    <w:p w14:paraId="28CE2070" w14:textId="77777777" w:rsidR="00324F82" w:rsidRPr="00445BCD" w:rsidRDefault="00324F82" w:rsidP="00E43315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4599C337" w14:textId="3ABF9F54" w:rsidR="00A90527" w:rsidRPr="001E3ED1" w:rsidRDefault="00225F03" w:rsidP="002906C2">
      <w:pPr>
        <w:tabs>
          <w:tab w:val="right" w:pos="8640"/>
        </w:tabs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>
        <w:rPr>
          <w:rFonts w:asciiTheme="minorHAnsi" w:hAnsiTheme="minorHAnsi" w:cstheme="minorHAnsi"/>
          <w:b/>
        </w:rPr>
        <w:t>Aerodynamics Design and Research Lab (ADRL)</w:t>
      </w:r>
      <w:r w:rsidR="00F75943">
        <w:rPr>
          <w:rFonts w:asciiTheme="minorHAnsi" w:hAnsiTheme="minorHAnsi" w:cstheme="minorHAnsi"/>
        </w:rPr>
        <w:t xml:space="preserve">, </w:t>
      </w:r>
      <w:r w:rsidR="00F75943" w:rsidRPr="00F75943">
        <w:rPr>
          <w:rFonts w:asciiTheme="minorHAnsi" w:hAnsiTheme="minorHAnsi" w:cstheme="minorHAnsi"/>
          <w:b/>
          <w:bCs/>
        </w:rPr>
        <w:t>USC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Jan</w:t>
      </w:r>
      <w:r w:rsidR="00336853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- May </w:t>
      </w:r>
      <w:r w:rsidR="00EA2F62"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</w:t>
      </w:r>
      <w:r w:rsidRPr="001E3ED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22</w:t>
      </w:r>
    </w:p>
    <w:p w14:paraId="36E2DC9D" w14:textId="3AA78B8F" w:rsidR="00A90527" w:rsidRPr="001E3ED1" w:rsidRDefault="00225F03" w:rsidP="002906C2">
      <w:pPr>
        <w:ind w:left="-360"/>
        <w:rPr>
          <w:rFonts w:asciiTheme="minorHAnsi" w:hAnsiTheme="minorHAnsi" w:cstheme="minorHAnsi"/>
          <w:bCs/>
          <w:color w:val="404040" w:themeColor="text1" w:themeTint="BF"/>
          <w:sz w:val="20"/>
          <w:szCs w:val="20"/>
        </w:rPr>
      </w:pPr>
      <w:r w:rsidRPr="001E3ED1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 xml:space="preserve">Lab Assistant, </w:t>
      </w:r>
      <w:r w:rsidRPr="001E3ED1">
        <w:rPr>
          <w:rFonts w:asciiTheme="minorHAnsi" w:hAnsiTheme="minorHAnsi" w:cstheme="minorHAnsi"/>
          <w:bCs/>
          <w:color w:val="404040" w:themeColor="text1" w:themeTint="BF"/>
          <w:sz w:val="20"/>
          <w:szCs w:val="20"/>
        </w:rPr>
        <w:t xml:space="preserve">Professor Alejandra </w:t>
      </w:r>
      <w:proofErr w:type="spellStart"/>
      <w:r w:rsidRPr="001E3ED1">
        <w:rPr>
          <w:rFonts w:asciiTheme="minorHAnsi" w:hAnsiTheme="minorHAnsi" w:cstheme="minorHAnsi"/>
          <w:bCs/>
          <w:color w:val="404040" w:themeColor="text1" w:themeTint="BF"/>
          <w:sz w:val="20"/>
          <w:szCs w:val="20"/>
        </w:rPr>
        <w:t>Uranga</w:t>
      </w:r>
      <w:proofErr w:type="spellEnd"/>
    </w:p>
    <w:p w14:paraId="38363F63" w14:textId="4507CC9B" w:rsidR="00251FA2" w:rsidRPr="0097090D" w:rsidRDefault="00AD5FC9" w:rsidP="002906C2">
      <w:pPr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Designed </w:t>
      </w:r>
      <w:r w:rsidR="00C51A2F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a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third-order Chebyshev low-pass filter </w:t>
      </w:r>
    </w:p>
    <w:p w14:paraId="5CCC0B02" w14:textId="4E6EE75C" w:rsidR="00D70CE2" w:rsidRPr="0097090D" w:rsidRDefault="00AD5FC9" w:rsidP="002906C2">
      <w:pPr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Aimed to test the filter inside a</w:t>
      </w:r>
      <w:r w:rsidR="00796DBF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Dryden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wind tunnel to remove the turbulence caused by the drag force on a</w:t>
      </w:r>
      <w:r w:rsidR="00796DBF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n aircraft’s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wing.</w:t>
      </w:r>
    </w:p>
    <w:p w14:paraId="008B6B94" w14:textId="77777777" w:rsidR="004E3068" w:rsidRPr="008E2ADF" w:rsidRDefault="004E3068" w:rsidP="00F64146">
      <w:pPr>
        <w:rPr>
          <w:rFonts w:asciiTheme="minorHAnsi" w:hAnsiTheme="minorHAnsi" w:cstheme="minorHAnsi"/>
        </w:rPr>
      </w:pPr>
    </w:p>
    <w:p w14:paraId="72C303C0" w14:textId="02BB7B52" w:rsidR="00A90527" w:rsidRDefault="00274E16" w:rsidP="008A370F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6B4CE" wp14:editId="589413A2">
                <wp:simplePos x="0" y="0"/>
                <wp:positionH relativeFrom="column">
                  <wp:posOffset>671285</wp:posOffset>
                </wp:positionH>
                <wp:positionV relativeFrom="paragraph">
                  <wp:posOffset>102870</wp:posOffset>
                </wp:positionV>
                <wp:extent cx="5072289" cy="0"/>
                <wp:effectExtent l="0" t="0" r="825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2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5088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8.1pt" to="452.2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" strokecolor="black [3213]"/>
            </w:pict>
          </mc:Fallback>
        </mc:AlternateContent>
      </w:r>
      <w:r w:rsidR="00251FA2" w:rsidRPr="003B19FB">
        <w:rPr>
          <w:rFonts w:asciiTheme="minorHAnsi" w:hAnsiTheme="minorHAnsi" w:cstheme="minorHAnsi"/>
        </w:rPr>
        <w:t>Publication</w:t>
      </w:r>
      <w:r>
        <w:rPr>
          <w:rFonts w:asciiTheme="minorHAnsi" w:hAnsiTheme="minorHAnsi" w:cstheme="minorHAnsi"/>
        </w:rPr>
        <w:t xml:space="preserve"> </w:t>
      </w:r>
    </w:p>
    <w:p w14:paraId="406D13A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396B68B" w14:textId="7C11DCB8" w:rsidR="00A90527" w:rsidRPr="0091769E" w:rsidRDefault="00A90527" w:rsidP="0050550A">
      <w:pPr>
        <w:pStyle w:val="Heading2"/>
        <w:ind w:left="-1080" w:firstLine="72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91769E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Conference </w:t>
      </w:r>
      <w:r w:rsidR="000C2BE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Proceeding</w:t>
      </w:r>
      <w:r w:rsidR="00C3120F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(in preparation)</w:t>
      </w:r>
    </w:p>
    <w:p w14:paraId="02DBE5A2" w14:textId="77777777" w:rsidR="000F1B8E" w:rsidRDefault="000F1B8E" w:rsidP="000C4ECF">
      <w:pPr>
        <w:rPr>
          <w:rFonts w:asciiTheme="minorHAnsi" w:hAnsiTheme="minorHAnsi" w:cstheme="minorHAnsi"/>
        </w:rPr>
      </w:pPr>
    </w:p>
    <w:p w14:paraId="7BF41327" w14:textId="642E174F" w:rsidR="00CC05BE" w:rsidRPr="00444A4F" w:rsidRDefault="0080486B" w:rsidP="000F1B8E">
      <w:pPr>
        <w:ind w:left="-1080" w:firstLine="720"/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</w:rPr>
      </w:pPr>
      <w:r w:rsidRPr="00045F61">
        <w:rPr>
          <w:rFonts w:asciiTheme="minorHAnsi" w:hAnsiTheme="minorHAnsi" w:cstheme="minorHAnsi"/>
          <w:color w:val="595959" w:themeColor="text1" w:themeTint="A6"/>
        </w:rPr>
        <w:t xml:space="preserve">[1] </w:t>
      </w:r>
      <w:r>
        <w:rPr>
          <w:rFonts w:asciiTheme="minorHAnsi" w:hAnsiTheme="minorHAnsi" w:cstheme="minorHAnsi"/>
        </w:rPr>
        <w:tab/>
      </w:r>
      <w:r w:rsidR="00373CAC">
        <w:rPr>
          <w:rFonts w:asciiTheme="minorHAnsi" w:hAnsiTheme="minorHAnsi" w:cstheme="minorHAnsi"/>
        </w:rPr>
        <w:tab/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Predicting and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M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itigating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S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eizures by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D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esigning and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C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ontrolling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F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ractional-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O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rder </w:t>
      </w:r>
      <w:r w:rsidR="00021D6D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N</w:t>
      </w:r>
      <w:r w:rsidR="00CC05BE" w:rsidRPr="00271527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etworks.</w:t>
      </w:r>
    </w:p>
    <w:p w14:paraId="7C8E0215" w14:textId="4B1DCFEE" w:rsidR="00F7265C" w:rsidRPr="0089058E" w:rsidRDefault="0089058E" w:rsidP="00373CAC">
      <w:pPr>
        <w:ind w:left="720"/>
        <w:rPr>
          <w:sz w:val="20"/>
          <w:szCs w:val="20"/>
        </w:rPr>
      </w:pPr>
      <w:r w:rsidRPr="002834F0">
        <w:rPr>
          <w:color w:val="595959" w:themeColor="text1" w:themeTint="A6"/>
          <w:sz w:val="20"/>
          <w:szCs w:val="20"/>
        </w:rPr>
        <w:t>Emily Reed</w:t>
      </w:r>
      <w:r w:rsidR="00415136">
        <w:rPr>
          <w:color w:val="595959" w:themeColor="text1" w:themeTint="A6"/>
          <w:sz w:val="20"/>
          <w:szCs w:val="20"/>
        </w:rPr>
        <w:t>,</w:t>
      </w:r>
    </w:p>
    <w:p w14:paraId="621CC88C" w14:textId="66F5E6B1" w:rsidR="00CC05BE" w:rsidRDefault="00CC05BE" w:rsidP="001C7DA5">
      <w:pPr>
        <w:rPr>
          <w:sz w:val="23"/>
          <w:szCs w:val="23"/>
        </w:rPr>
      </w:pPr>
    </w:p>
    <w:p w14:paraId="02A00B84" w14:textId="50E67A0E" w:rsidR="001C7DA5" w:rsidRDefault="001C7DA5" w:rsidP="001C7DA5">
      <w:pPr>
        <w:rPr>
          <w:sz w:val="23"/>
          <w:szCs w:val="23"/>
        </w:rPr>
      </w:pPr>
    </w:p>
    <w:p w14:paraId="34E54048" w14:textId="77777777" w:rsidR="001C7DA5" w:rsidRDefault="001C7DA5" w:rsidP="001C7DA5">
      <w:pPr>
        <w:rPr>
          <w:sz w:val="23"/>
          <w:szCs w:val="23"/>
        </w:rPr>
      </w:pPr>
    </w:p>
    <w:p w14:paraId="3F883419" w14:textId="35005F23" w:rsidR="00E37DC2" w:rsidRDefault="00127113" w:rsidP="00D74EDD">
      <w:pPr>
        <w:pStyle w:val="Heading1"/>
        <w:pBdr>
          <w:bottom w:val="none" w:sz="0" w:space="0" w:color="auto"/>
        </w:pBdr>
        <w:tabs>
          <w:tab w:val="left" w:pos="34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E8F6A" wp14:editId="4E3F099C">
                <wp:simplePos x="0" y="0"/>
                <wp:positionH relativeFrom="column">
                  <wp:posOffset>1571171</wp:posOffset>
                </wp:positionH>
                <wp:positionV relativeFrom="paragraph">
                  <wp:posOffset>101600</wp:posOffset>
                </wp:positionV>
                <wp:extent cx="4159160" cy="0"/>
                <wp:effectExtent l="0" t="0" r="698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2E9E3" id="Straight Connector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7pt,8pt" to="451.2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" strokecolor="black [3213]"/>
            </w:pict>
          </mc:Fallback>
        </mc:AlternateContent>
      </w:r>
      <w:r w:rsidR="00997F86">
        <w:rPr>
          <w:rFonts w:asciiTheme="minorHAnsi" w:hAnsiTheme="minorHAnsi" w:cstheme="minorHAnsi"/>
        </w:rPr>
        <w:t>Awards and fellowships</w:t>
      </w:r>
      <w:r w:rsidR="00D81CE7">
        <w:rPr>
          <w:rFonts w:asciiTheme="minorHAnsi" w:hAnsiTheme="minorHAnsi" w:cstheme="minorHAnsi"/>
        </w:rPr>
        <w:t xml:space="preserve"> </w:t>
      </w:r>
    </w:p>
    <w:p w14:paraId="3C115821" w14:textId="77777777" w:rsidR="00BD088B" w:rsidRDefault="00BD088B" w:rsidP="00E37DC2">
      <w:pPr>
        <w:rPr>
          <w:rFonts w:asciiTheme="minorHAnsi" w:hAnsiTheme="minorHAnsi" w:cstheme="minorHAnsi"/>
          <w:b/>
          <w:bCs/>
        </w:rPr>
      </w:pPr>
    </w:p>
    <w:p w14:paraId="1A4BAB50" w14:textId="178BC0A9" w:rsidR="00BF7083" w:rsidRPr="001D47BD" w:rsidRDefault="007B09AA" w:rsidP="00F83F3B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1D47B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Undergraduate Research in Viterbi Engineering </w:t>
      </w:r>
      <w:r w:rsidR="006E010A" w:rsidRPr="001D47B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(CURVE) </w:t>
      </w:r>
      <w:r w:rsidRPr="001D47B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Fellowship recipient</w:t>
      </w:r>
      <w:r w:rsidR="000A691C" w:rsidRPr="001D47B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="001D47B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ab/>
      </w:r>
      <w:r w:rsidR="00905E5F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ab/>
      </w:r>
      <w:r w:rsidR="000A691C" w:rsidRPr="001D47BD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Sep. 2022</w:t>
      </w:r>
    </w:p>
    <w:p w14:paraId="4356DE00" w14:textId="07AB8B17" w:rsidR="00F73EDF" w:rsidRPr="0097090D" w:rsidRDefault="00F820AD" w:rsidP="00F83F3B">
      <w:pPr>
        <w:pStyle w:val="ListParagraph"/>
        <w:numPr>
          <w:ilvl w:val="0"/>
          <w:numId w:val="4"/>
        </w:numPr>
        <w:ind w:left="0"/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Nominated by </w:t>
      </w:r>
      <w:r w:rsidR="0080384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 faculty member</w:t>
      </w:r>
      <w:r w:rsidR="0010771A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</w:p>
    <w:p w14:paraId="2F74C9B4" w14:textId="648D27F0" w:rsidR="00F820AD" w:rsidRPr="0097090D" w:rsidRDefault="00F73EDF" w:rsidP="00F83F3B">
      <w:pPr>
        <w:pStyle w:val="ListParagraph"/>
        <w:numPr>
          <w:ilvl w:val="0"/>
          <w:numId w:val="4"/>
        </w:numPr>
        <w:ind w:left="0"/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Award is </w:t>
      </w:r>
      <w:r w:rsidR="00F55EE8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given to</w:t>
      </w:r>
      <w:r w:rsidR="002353A5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only</w:t>
      </w:r>
      <w:r w:rsidR="000F1DAD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</w:t>
      </w:r>
      <w:r w:rsidR="005732A7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a </w:t>
      </w:r>
      <w:r w:rsidR="000F1DAD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handful of high-achieving students each year.</w:t>
      </w:r>
    </w:p>
    <w:p w14:paraId="1F41EF5B" w14:textId="77777777" w:rsidR="00E37DC2" w:rsidRPr="0097090D" w:rsidRDefault="00E37DC2" w:rsidP="00E37DC2">
      <w:pPr>
        <w:ind w:left="720" w:hanging="720"/>
        <w:rPr>
          <w:color w:val="595959" w:themeColor="text1" w:themeTint="A6"/>
          <w:sz w:val="23"/>
          <w:szCs w:val="23"/>
        </w:rPr>
      </w:pPr>
    </w:p>
    <w:p w14:paraId="3CD75304" w14:textId="0879A2C6" w:rsidR="00251FA2" w:rsidRDefault="00274E16" w:rsidP="008A370F">
      <w:pPr>
        <w:pStyle w:val="Heading1"/>
        <w:pBdr>
          <w:bottom w:val="none" w:sz="0" w:space="0" w:color="auto"/>
          <w:between w:val="single" w:sz="4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6429F" wp14:editId="7CF99FC6">
                <wp:simplePos x="0" y="0"/>
                <wp:positionH relativeFrom="column">
                  <wp:posOffset>1955800</wp:posOffset>
                </wp:positionH>
                <wp:positionV relativeFrom="paragraph">
                  <wp:posOffset>92075</wp:posOffset>
                </wp:positionV>
                <wp:extent cx="3775438" cy="0"/>
                <wp:effectExtent l="0" t="0" r="952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4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4FAC3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7.25pt" to="451.3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" strokecolor="black [3213]"/>
            </w:pict>
          </mc:Fallback>
        </mc:AlternateContent>
      </w:r>
      <w:r w:rsidR="00251FA2" w:rsidRPr="003B19FB">
        <w:rPr>
          <w:rFonts w:asciiTheme="minorHAnsi" w:hAnsiTheme="minorHAnsi" w:cstheme="minorHAnsi"/>
        </w:rPr>
        <w:t>Presentations</w:t>
      </w:r>
      <w:r w:rsidR="00AA7993">
        <w:rPr>
          <w:rFonts w:asciiTheme="minorHAnsi" w:hAnsiTheme="minorHAnsi" w:cstheme="minorHAnsi"/>
        </w:rPr>
        <w:t xml:space="preserve"> and workshops</w:t>
      </w:r>
      <w:r w:rsidR="00BA6CEC">
        <w:rPr>
          <w:rFonts w:asciiTheme="minorHAnsi" w:hAnsiTheme="minorHAnsi" w:cstheme="minorHAnsi"/>
        </w:rPr>
        <w:t xml:space="preserve"> </w:t>
      </w:r>
    </w:p>
    <w:p w14:paraId="25CF5E3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76AEEEF" w14:textId="4F1BF508" w:rsidR="00736C88" w:rsidRPr="00434ED2" w:rsidRDefault="00F91A58" w:rsidP="00767771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971AA9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Viterbi Undergraduate Symposium</w:t>
      </w:r>
      <w:r w:rsidR="002B347D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 (Upcoming)</w:t>
      </w:r>
      <w:r w:rsidR="0099393B" w:rsidRPr="00971AA9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ab/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ab/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ab/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ab/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ab/>
      </w:r>
      <w:r w:rsidR="00A90527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 </w:t>
      </w:r>
      <w:r w:rsidR="00A71919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ab/>
      </w:r>
      <w:r w:rsidR="00736C88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Apr</w:t>
      </w:r>
      <w:r w:rsidR="00033381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  <w:r w:rsidR="0099393B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3F77B6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2023</w:t>
      </w:r>
      <w:r w:rsidR="009C230F" w:rsidRPr="00434ED2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</w:p>
    <w:p w14:paraId="3A046F17" w14:textId="3CCB8A7B" w:rsidR="00736C88" w:rsidRPr="0097090D" w:rsidRDefault="00736C88" w:rsidP="00767771">
      <w:pPr>
        <w:pStyle w:val="ListParagraph"/>
        <w:numPr>
          <w:ilvl w:val="0"/>
          <w:numId w:val="4"/>
        </w:numPr>
        <w:ind w:left="0"/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Paper Title: Predicting and mitigating seizures by designing and controlling fractional-order networks</w:t>
      </w:r>
    </w:p>
    <w:p w14:paraId="2ACB429E" w14:textId="77777777" w:rsidR="00251FA2" w:rsidRPr="0097090D" w:rsidRDefault="00251FA2" w:rsidP="00A90527">
      <w:pPr>
        <w:rPr>
          <w:rFonts w:asciiTheme="minorHAnsi" w:hAnsiTheme="minorHAnsi" w:cstheme="minorHAnsi"/>
          <w:color w:val="595959" w:themeColor="text1" w:themeTint="A6"/>
        </w:rPr>
      </w:pPr>
    </w:p>
    <w:p w14:paraId="52C77F70" w14:textId="076D6B46" w:rsidR="00251FA2" w:rsidRPr="00851BC7" w:rsidRDefault="00274E16" w:rsidP="00851BC7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92244" wp14:editId="20EC16DE">
                <wp:simplePos x="0" y="0"/>
                <wp:positionH relativeFrom="column">
                  <wp:posOffset>1687285</wp:posOffset>
                </wp:positionH>
                <wp:positionV relativeFrom="paragraph">
                  <wp:posOffset>120559</wp:posOffset>
                </wp:positionV>
                <wp:extent cx="4043589" cy="0"/>
                <wp:effectExtent l="0" t="0" r="825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3472" id="Straight Connector 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9.5pt" to="451.2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" strokecolor="black [3213]"/>
            </w:pict>
          </mc:Fallback>
        </mc:AlternateContent>
      </w:r>
      <w:r w:rsidR="00251FA2" w:rsidRPr="003B19FB">
        <w:rPr>
          <w:rFonts w:asciiTheme="minorHAnsi" w:hAnsiTheme="minorHAnsi" w:cstheme="minorHAnsi"/>
        </w:rPr>
        <w:t>Professional Affiliations</w:t>
      </w:r>
      <w:r w:rsidR="00BA6CEC">
        <w:rPr>
          <w:rFonts w:asciiTheme="minorHAnsi" w:hAnsiTheme="minorHAnsi" w:cstheme="minorHAnsi"/>
        </w:rPr>
        <w:t xml:space="preserve"> </w:t>
      </w:r>
    </w:p>
    <w:p w14:paraId="4A70D5E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65CC2164" w14:textId="001CF17E" w:rsidR="00A90527" w:rsidRPr="002D13A5" w:rsidRDefault="00837F7E" w:rsidP="002D7394">
      <w:pPr>
        <w:ind w:left="-360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proofErr w:type="spellStart"/>
      <w:r w:rsidRPr="002D13A5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AeroDesign</w:t>
      </w:r>
      <w:proofErr w:type="spellEnd"/>
      <w:r w:rsidRPr="002D13A5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 Team at USC</w:t>
      </w:r>
      <w:r w:rsidR="00F535CC">
        <w:rPr>
          <w:rFonts w:asciiTheme="minorHAnsi" w:hAnsiTheme="minorHAnsi" w:cstheme="minorHAnsi"/>
        </w:rPr>
        <w:tab/>
      </w:r>
      <w:r w:rsidR="00F535CC">
        <w:rPr>
          <w:rFonts w:asciiTheme="minorHAnsi" w:hAnsiTheme="minorHAnsi" w:cstheme="minorHAnsi"/>
        </w:rPr>
        <w:tab/>
      </w:r>
      <w:r w:rsidR="00F535CC">
        <w:rPr>
          <w:rFonts w:asciiTheme="minorHAnsi" w:hAnsiTheme="minorHAnsi" w:cstheme="minorHAnsi"/>
        </w:rPr>
        <w:tab/>
      </w:r>
      <w:r w:rsidR="00F535CC">
        <w:rPr>
          <w:rFonts w:asciiTheme="minorHAnsi" w:hAnsiTheme="minorHAnsi" w:cstheme="minorHAnsi"/>
        </w:rPr>
        <w:tab/>
      </w:r>
      <w:r w:rsidR="00F535CC">
        <w:rPr>
          <w:rFonts w:asciiTheme="minorHAnsi" w:hAnsiTheme="minorHAnsi" w:cstheme="minorHAnsi"/>
        </w:rPr>
        <w:tab/>
      </w:r>
      <w:r w:rsidR="00F535CC">
        <w:rPr>
          <w:rFonts w:asciiTheme="minorHAnsi" w:hAnsiTheme="minorHAnsi" w:cstheme="minorHAnsi"/>
        </w:rPr>
        <w:tab/>
      </w:r>
      <w:r w:rsidR="001B32CB">
        <w:rPr>
          <w:rFonts w:asciiTheme="minorHAnsi" w:hAnsiTheme="minorHAnsi" w:cstheme="minorHAnsi"/>
        </w:rPr>
        <w:t xml:space="preserve">           </w:t>
      </w:r>
      <w:r w:rsidR="00C777A8">
        <w:rPr>
          <w:rFonts w:asciiTheme="minorHAnsi" w:hAnsiTheme="minorHAnsi" w:cstheme="minorHAnsi"/>
        </w:rPr>
        <w:t xml:space="preserve"> </w:t>
      </w:r>
      <w:r w:rsidR="00905E5F">
        <w:rPr>
          <w:rFonts w:asciiTheme="minorHAnsi" w:hAnsiTheme="minorHAnsi" w:cstheme="minorHAnsi"/>
        </w:rPr>
        <w:tab/>
      </w:r>
      <w:r w:rsidR="00F768CB">
        <w:rPr>
          <w:rFonts w:asciiTheme="minorHAnsi" w:hAnsiTheme="minorHAnsi" w:cstheme="minorHAnsi"/>
        </w:rPr>
        <w:tab/>
      </w:r>
      <w:r w:rsidR="00A90527" w:rsidRPr="002D13A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</w:t>
      </w:r>
      <w:r w:rsidRPr="002D13A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21-Present</w:t>
      </w:r>
    </w:p>
    <w:p w14:paraId="198DCFEF" w14:textId="39F9A349" w:rsidR="009512F7" w:rsidRPr="0097090D" w:rsidRDefault="002C6612" w:rsidP="002D7394">
      <w:pPr>
        <w:pStyle w:val="ListParagraph"/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Working on Designing, building, and flying RC planes. Also, gaining hands-on experience and providing an approach to</w:t>
      </w:r>
      <w:r w:rsidRPr="0097090D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understanding UAVs.</w:t>
      </w:r>
    </w:p>
    <w:p w14:paraId="38FA07F4" w14:textId="77777777" w:rsidR="004C79F5" w:rsidRPr="004C79F5" w:rsidRDefault="004C79F5" w:rsidP="002D7394">
      <w:pPr>
        <w:pStyle w:val="ListParagraph"/>
        <w:ind w:left="-360"/>
        <w:rPr>
          <w:rFonts w:asciiTheme="minorHAnsi" w:hAnsiTheme="minorHAnsi" w:cstheme="minorHAnsi"/>
        </w:rPr>
      </w:pPr>
    </w:p>
    <w:p w14:paraId="0DD720BA" w14:textId="7E7282F4" w:rsidR="00A90527" w:rsidRPr="003B19FB" w:rsidRDefault="00837F7E" w:rsidP="002D7394">
      <w:pPr>
        <w:ind w:left="-360"/>
        <w:rPr>
          <w:rFonts w:asciiTheme="minorHAnsi" w:hAnsiTheme="minorHAnsi" w:cstheme="minorHAnsi"/>
        </w:rPr>
      </w:pPr>
      <w:r w:rsidRPr="002D13A5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3D Design for Everyone </w:t>
      </w:r>
      <w:r w:rsidR="001B32CB" w:rsidRPr="002D13A5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(3D4E) </w:t>
      </w:r>
      <w:r w:rsidRPr="002D13A5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at USC</w:t>
      </w:r>
      <w:r w:rsidR="00A90527" w:rsidRPr="002D13A5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97323D">
        <w:rPr>
          <w:rFonts w:asciiTheme="minorHAnsi" w:hAnsiTheme="minorHAnsi" w:cstheme="minorHAnsi"/>
        </w:rPr>
        <w:tab/>
      </w:r>
      <w:r w:rsidR="0097323D">
        <w:rPr>
          <w:rFonts w:asciiTheme="minorHAnsi" w:hAnsiTheme="minorHAnsi" w:cstheme="minorHAnsi"/>
        </w:rPr>
        <w:tab/>
      </w:r>
      <w:r w:rsidR="0097323D">
        <w:rPr>
          <w:rFonts w:asciiTheme="minorHAnsi" w:hAnsiTheme="minorHAnsi" w:cstheme="minorHAnsi"/>
        </w:rPr>
        <w:tab/>
      </w:r>
      <w:r w:rsidR="0097323D">
        <w:rPr>
          <w:rFonts w:asciiTheme="minorHAnsi" w:hAnsiTheme="minorHAnsi" w:cstheme="minorHAnsi"/>
        </w:rPr>
        <w:tab/>
      </w:r>
      <w:r w:rsidR="0097323D">
        <w:rPr>
          <w:rFonts w:asciiTheme="minorHAnsi" w:hAnsiTheme="minorHAnsi" w:cstheme="minorHAnsi"/>
        </w:rPr>
        <w:tab/>
      </w:r>
      <w:r w:rsidR="002D13A5">
        <w:rPr>
          <w:rFonts w:asciiTheme="minorHAnsi" w:hAnsiTheme="minorHAnsi" w:cstheme="minorHAnsi"/>
        </w:rPr>
        <w:tab/>
      </w:r>
      <w:r w:rsidR="00905E5F">
        <w:rPr>
          <w:rFonts w:asciiTheme="minorHAnsi" w:hAnsiTheme="minorHAnsi" w:cstheme="minorHAnsi"/>
        </w:rPr>
        <w:tab/>
      </w:r>
      <w:r w:rsidR="00A90527" w:rsidRPr="002D13A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</w:t>
      </w:r>
      <w:r w:rsidRPr="002D13A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21</w:t>
      </w:r>
      <w:r w:rsidR="00A90527" w:rsidRPr="002D13A5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-Present</w:t>
      </w:r>
    </w:p>
    <w:p w14:paraId="5F9D58B8" w14:textId="7D1ADB28" w:rsidR="00A90527" w:rsidRPr="0097090D" w:rsidRDefault="002C6612" w:rsidP="002D7394">
      <w:pPr>
        <w:pStyle w:val="ListParagraph"/>
        <w:numPr>
          <w:ilvl w:val="0"/>
          <w:numId w:val="4"/>
        </w:numPr>
        <w:ind w:left="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Working in a team to use 3D printing techniques to build glider flights, and prosthetic hands.</w:t>
      </w:r>
    </w:p>
    <w:p w14:paraId="1B5EF521" w14:textId="77777777" w:rsidR="00D70CE2" w:rsidRPr="0097090D" w:rsidRDefault="00D70CE2" w:rsidP="00A90527">
      <w:pPr>
        <w:rPr>
          <w:rFonts w:asciiTheme="minorHAnsi" w:hAnsiTheme="minorHAnsi" w:cstheme="minorHAnsi"/>
          <w:color w:val="595959" w:themeColor="text1" w:themeTint="A6"/>
        </w:rPr>
      </w:pPr>
    </w:p>
    <w:p w14:paraId="40F60CDE" w14:textId="35A442BB" w:rsidR="00BA6CEC" w:rsidRPr="00071441" w:rsidRDefault="00071441" w:rsidP="007B60F9">
      <w:pPr>
        <w:ind w:left="-360"/>
        <w:rPr>
          <w:rFonts w:asciiTheme="minorHAnsi" w:hAnsiTheme="minorHAnsi" w:cstheme="minorHAnsi"/>
          <w:b/>
          <w:color w:val="0D0D0D" w:themeColor="text1" w:themeTint="F2"/>
        </w:rPr>
      </w:pPr>
      <w:r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0D56C" wp14:editId="7AA19079">
                <wp:simplePos x="0" y="0"/>
                <wp:positionH relativeFrom="column">
                  <wp:posOffset>1291637</wp:posOffset>
                </wp:positionH>
                <wp:positionV relativeFrom="paragraph">
                  <wp:posOffset>91675</wp:posOffset>
                </wp:positionV>
                <wp:extent cx="4443142" cy="0"/>
                <wp:effectExtent l="0" t="0" r="1460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31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2F78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2pt" to="451.5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" strokecolor="black [3213]"/>
            </w:pict>
          </mc:Fallback>
        </mc:AlternateContent>
      </w:r>
      <w:r w:rsidR="00BA6CEC" w:rsidRPr="00AA647B">
        <w:rPr>
          <w:rFonts w:asciiTheme="minorHAnsi" w:hAnsiTheme="minorHAnsi" w:cstheme="minorHAnsi"/>
          <w:b/>
          <w:color w:val="0D0D0D" w:themeColor="text1" w:themeTint="F2"/>
        </w:rPr>
        <w:t>COMPUTER SKILLS</w:t>
      </w:r>
      <w:r w:rsidR="00AA647B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</w:p>
    <w:p w14:paraId="191F1CE2" w14:textId="77777777" w:rsidR="00BA6CEC" w:rsidRDefault="00BA6CEC" w:rsidP="007B60F9">
      <w:pPr>
        <w:ind w:left="-360"/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</w:pPr>
    </w:p>
    <w:p w14:paraId="1F878F4B" w14:textId="4420FF7C" w:rsidR="00A90527" w:rsidRPr="0097090D" w:rsidRDefault="00A90527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D4349C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Programming</w:t>
      </w:r>
      <w:r w:rsidR="00D4349C" w:rsidRPr="00D4349C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:</w:t>
      </w:r>
      <w:r w:rsidRPr="00D4349C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Python, C++, C, Verilog, MATLAB, </w:t>
      </w:r>
      <w:r w:rsidR="00E4573A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JavaScript</w:t>
      </w:r>
      <w:r w:rsidR="00214401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R</w:t>
      </w:r>
    </w:p>
    <w:p w14:paraId="391E46F5" w14:textId="77777777" w:rsidR="00E4573A" w:rsidRPr="0097090D" w:rsidRDefault="00E4573A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27479CE1" w14:textId="3B366551" w:rsidR="00E4573A" w:rsidRPr="0097090D" w:rsidRDefault="00A90527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Applications</w:t>
      </w:r>
      <w:r w:rsid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:</w:t>
      </w:r>
      <w:r w:rsidRPr="003071FB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4430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Simulink, </w:t>
      </w:r>
      <w:proofErr w:type="spellStart"/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ModelSim</w:t>
      </w:r>
      <w:proofErr w:type="spellEnd"/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Xilinx </w:t>
      </w:r>
      <w:proofErr w:type="spellStart"/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Vivado</w:t>
      </w:r>
      <w:proofErr w:type="spellEnd"/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Fusion 360,</w:t>
      </w:r>
      <w:r w:rsidR="00C84542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="00C84542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LTSpice</w:t>
      </w:r>
      <w:proofErr w:type="spellEnd"/>
      <w:r w:rsidR="007839A9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B81D3B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</w:t>
      </w:r>
      <w:r w:rsidR="00F323EA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Git</w:t>
      </w:r>
    </w:p>
    <w:p w14:paraId="0862F789" w14:textId="77777777" w:rsidR="00A90527" w:rsidRPr="001E2F9F" w:rsidRDefault="00A90527" w:rsidP="007B60F9">
      <w:pPr>
        <w:ind w:left="-360"/>
        <w:rPr>
          <w:rFonts w:asciiTheme="minorHAnsi" w:hAnsiTheme="minorHAnsi" w:cstheme="minorHAnsi"/>
          <w:sz w:val="20"/>
          <w:szCs w:val="20"/>
        </w:rPr>
      </w:pPr>
    </w:p>
    <w:p w14:paraId="57BF0561" w14:textId="33275D5B" w:rsidR="00A90527" w:rsidRPr="0097090D" w:rsidRDefault="00E4573A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 xml:space="preserve">Embedded Systems: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SoCs, Arduino, </w:t>
      </w:r>
      <w:proofErr w:type="spellStart"/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RaspberryPi</w:t>
      </w:r>
      <w:proofErr w:type="spellEnd"/>
    </w:p>
    <w:p w14:paraId="3135E181" w14:textId="7B18DF56" w:rsidR="00F323EA" w:rsidRPr="001E2F9F" w:rsidRDefault="00F323EA" w:rsidP="007B60F9">
      <w:pPr>
        <w:ind w:left="-360"/>
        <w:rPr>
          <w:rFonts w:asciiTheme="minorHAnsi" w:hAnsiTheme="minorHAnsi" w:cstheme="minorHAnsi"/>
          <w:sz w:val="20"/>
          <w:szCs w:val="20"/>
        </w:rPr>
      </w:pPr>
    </w:p>
    <w:p w14:paraId="0737BADF" w14:textId="77777777" w:rsidR="0064342B" w:rsidRPr="0097090D" w:rsidRDefault="00F323EA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Other Skills:</w:t>
      </w:r>
      <w:r w:rsidR="00E4573A" w:rsidRPr="003071FB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="00970653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Control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systems</w:t>
      </w:r>
      <w:r w:rsidR="00E4573A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Linear </w:t>
      </w:r>
      <w:r w:rsidR="00BC1128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and</w:t>
      </w:r>
      <w:r w:rsidR="00970653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Non-linear systems,</w:t>
      </w:r>
      <w:r w:rsidR="00E4573A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</w:t>
      </w:r>
      <w:r w:rsidR="00643519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Signal Processing, </w:t>
      </w:r>
    </w:p>
    <w:p w14:paraId="5199AD9D" w14:textId="259161BD" w:rsidR="00A90527" w:rsidRPr="0097090D" w:rsidRDefault="0064342B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                      </w:t>
      </w:r>
      <w:r w:rsidR="00970653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Brushless</w:t>
      </w:r>
      <w:r w:rsidR="003B2283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motors</w:t>
      </w:r>
      <w:r w:rsidR="00291C45"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Servo motors</w:t>
      </w:r>
    </w:p>
    <w:p w14:paraId="1D66546C" w14:textId="79C16A28" w:rsidR="003C5242" w:rsidRDefault="003C5242" w:rsidP="00214E55">
      <w:pPr>
        <w:rPr>
          <w:rFonts w:asciiTheme="minorHAnsi" w:hAnsiTheme="minorHAnsi" w:cstheme="minorHAnsi"/>
        </w:rPr>
      </w:pPr>
    </w:p>
    <w:p w14:paraId="39ACD2EE" w14:textId="7EE8E743" w:rsidR="003C5242" w:rsidRPr="003B19FB" w:rsidRDefault="00274E16" w:rsidP="00274E16">
      <w:pPr>
        <w:pStyle w:val="Heading1"/>
        <w:pBdr>
          <w:bottom w:val="none" w:sz="0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CE163" wp14:editId="7024BB97">
                <wp:simplePos x="0" y="0"/>
                <wp:positionH relativeFrom="column">
                  <wp:posOffset>605970</wp:posOffset>
                </wp:positionH>
                <wp:positionV relativeFrom="paragraph">
                  <wp:posOffset>93799</wp:posOffset>
                </wp:positionV>
                <wp:extent cx="5126809" cy="0"/>
                <wp:effectExtent l="0" t="0" r="1714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EBEA"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7.4pt" to="451.4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" strokecolor="black [3213]"/>
            </w:pict>
          </mc:Fallback>
        </mc:AlternateContent>
      </w:r>
      <w:r w:rsidR="003C5242" w:rsidRPr="003B19FB">
        <w:rPr>
          <w:rFonts w:asciiTheme="minorHAnsi" w:hAnsiTheme="minorHAnsi" w:cstheme="minorHAnsi"/>
        </w:rPr>
        <w:t>Languages</w:t>
      </w:r>
      <w:r>
        <w:rPr>
          <w:rFonts w:asciiTheme="minorHAnsi" w:hAnsiTheme="minorHAnsi" w:cstheme="minorHAnsi"/>
        </w:rPr>
        <w:t xml:space="preserve"> </w:t>
      </w:r>
    </w:p>
    <w:p w14:paraId="3624C4A3" w14:textId="77777777" w:rsidR="003C5242" w:rsidRPr="003B19FB" w:rsidRDefault="003C5242" w:rsidP="003C5242">
      <w:pPr>
        <w:rPr>
          <w:rFonts w:asciiTheme="minorHAnsi" w:hAnsiTheme="minorHAnsi" w:cstheme="minorHAnsi"/>
        </w:rPr>
      </w:pPr>
    </w:p>
    <w:p w14:paraId="3B986254" w14:textId="77777777" w:rsidR="003C5242" w:rsidRPr="0097090D" w:rsidRDefault="003C5242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Arabic</w:t>
      </w:r>
      <w:r w:rsidRP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:</w:t>
      </w:r>
      <w:r w:rsidRPr="003071FB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Native Language</w:t>
      </w:r>
    </w:p>
    <w:p w14:paraId="6001046F" w14:textId="77777777" w:rsidR="003C5242" w:rsidRPr="009E5894" w:rsidRDefault="003C5242" w:rsidP="007B60F9">
      <w:pPr>
        <w:ind w:left="-360"/>
        <w:rPr>
          <w:rFonts w:asciiTheme="minorHAnsi" w:hAnsiTheme="minorHAnsi" w:cstheme="minorHAnsi"/>
          <w:sz w:val="20"/>
          <w:szCs w:val="20"/>
        </w:rPr>
      </w:pPr>
    </w:p>
    <w:p w14:paraId="221400F3" w14:textId="77777777" w:rsidR="003C5242" w:rsidRPr="0097090D" w:rsidRDefault="003C5242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 xml:space="preserve">English: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Native Language</w:t>
      </w:r>
    </w:p>
    <w:p w14:paraId="74752FF5" w14:textId="77777777" w:rsidR="003C5242" w:rsidRPr="009E5894" w:rsidRDefault="003C5242" w:rsidP="007B60F9">
      <w:pPr>
        <w:ind w:left="-360"/>
        <w:rPr>
          <w:rFonts w:asciiTheme="minorHAnsi" w:hAnsiTheme="minorHAnsi" w:cstheme="minorHAnsi"/>
          <w:sz w:val="20"/>
          <w:szCs w:val="20"/>
        </w:rPr>
      </w:pPr>
    </w:p>
    <w:p w14:paraId="4EBDC75C" w14:textId="77777777" w:rsidR="003C5242" w:rsidRPr="0097090D" w:rsidRDefault="003C5242" w:rsidP="007B60F9">
      <w:pPr>
        <w:ind w:left="-360"/>
        <w:rPr>
          <w:rFonts w:asciiTheme="minorHAnsi" w:hAnsiTheme="minorHAnsi" w:cstheme="minorHAnsi"/>
          <w:bCs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German</w:t>
      </w:r>
      <w:r w:rsidRPr="003071FB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:</w:t>
      </w:r>
      <w:r w:rsidRPr="003071FB">
        <w:rPr>
          <w:rFonts w:asciiTheme="minorHAnsi" w:hAnsiTheme="minorHAnsi" w:cstheme="minorHAnsi"/>
          <w:bCs/>
          <w:color w:val="404040" w:themeColor="text1" w:themeTint="BF"/>
          <w:sz w:val="20"/>
          <w:szCs w:val="20"/>
        </w:rPr>
        <w:t xml:space="preserve"> </w:t>
      </w:r>
      <w:r w:rsidRPr="0097090D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Intermediate Listener, Novice Speaker</w:t>
      </w:r>
    </w:p>
    <w:p w14:paraId="6195E9EA" w14:textId="77777777" w:rsidR="003C5242" w:rsidRPr="009E5894" w:rsidRDefault="003C5242" w:rsidP="007B60F9">
      <w:pPr>
        <w:ind w:left="-360"/>
        <w:rPr>
          <w:rFonts w:asciiTheme="minorHAnsi" w:hAnsiTheme="minorHAnsi" w:cstheme="minorHAnsi"/>
          <w:sz w:val="20"/>
          <w:szCs w:val="20"/>
        </w:rPr>
      </w:pPr>
    </w:p>
    <w:p w14:paraId="4F3B9983" w14:textId="77777777" w:rsidR="003C5242" w:rsidRPr="0097090D" w:rsidRDefault="003C5242" w:rsidP="007B60F9">
      <w:pPr>
        <w:ind w:left="-360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3071FB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>Turkish</w:t>
      </w:r>
      <w:r w:rsidRPr="003071FB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:</w:t>
      </w:r>
      <w:r w:rsidRPr="003071FB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</w:t>
      </w:r>
      <w:r w:rsidRPr="0097090D">
        <w:rPr>
          <w:rFonts w:asciiTheme="minorHAnsi" w:hAnsiTheme="minorHAnsi" w:cstheme="minorHAnsi"/>
          <w:bCs/>
          <w:color w:val="595959" w:themeColor="text1" w:themeTint="A6"/>
          <w:sz w:val="20"/>
          <w:szCs w:val="20"/>
        </w:rPr>
        <w:t>Professional Speaker and Listener</w:t>
      </w:r>
    </w:p>
    <w:p w14:paraId="0C126B58" w14:textId="77777777" w:rsidR="003C5242" w:rsidRPr="009E5894" w:rsidRDefault="003C5242" w:rsidP="00214E55">
      <w:pPr>
        <w:rPr>
          <w:rFonts w:asciiTheme="minorHAnsi" w:hAnsiTheme="minorHAnsi" w:cstheme="minorHAnsi"/>
          <w:b/>
          <w:bCs/>
          <w:smallCaps/>
          <w:kern w:val="32"/>
          <w:sz w:val="20"/>
          <w:szCs w:val="20"/>
        </w:rPr>
      </w:pPr>
    </w:p>
    <w:sectPr w:rsidR="003C5242" w:rsidRPr="009E5894" w:rsidSect="001C29E5"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B717" w14:textId="77777777" w:rsidR="00BC6829" w:rsidRDefault="00BC6829" w:rsidP="005A7565">
      <w:r>
        <w:separator/>
      </w:r>
    </w:p>
  </w:endnote>
  <w:endnote w:type="continuationSeparator" w:id="0">
    <w:p w14:paraId="11E7D4E4" w14:textId="77777777" w:rsidR="00BC6829" w:rsidRDefault="00BC682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F915" w14:textId="7C1555C9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1C9D" w14:textId="77777777" w:rsidR="00BC6829" w:rsidRDefault="00BC6829" w:rsidP="005A7565">
      <w:r>
        <w:separator/>
      </w:r>
    </w:p>
  </w:footnote>
  <w:footnote w:type="continuationSeparator" w:id="0">
    <w:p w14:paraId="29C82C5E" w14:textId="77777777" w:rsidR="00BC6829" w:rsidRDefault="00BC682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0763"/>
    <w:multiLevelType w:val="hybridMultilevel"/>
    <w:tmpl w:val="EE083E7A"/>
    <w:lvl w:ilvl="0" w:tplc="677A26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E4542132"/>
    <w:lvl w:ilvl="0" w:tplc="DDC45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0E82"/>
    <w:multiLevelType w:val="hybridMultilevel"/>
    <w:tmpl w:val="57EC72B4"/>
    <w:lvl w:ilvl="0" w:tplc="7F929D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0390100">
    <w:abstractNumId w:val="1"/>
  </w:num>
  <w:num w:numId="2" w16cid:durableId="2083018419">
    <w:abstractNumId w:val="6"/>
  </w:num>
  <w:num w:numId="3" w16cid:durableId="603464252">
    <w:abstractNumId w:val="8"/>
  </w:num>
  <w:num w:numId="4" w16cid:durableId="1969622341">
    <w:abstractNumId w:val="5"/>
  </w:num>
  <w:num w:numId="5" w16cid:durableId="1664508798">
    <w:abstractNumId w:val="9"/>
  </w:num>
  <w:num w:numId="6" w16cid:durableId="2081171328">
    <w:abstractNumId w:val="3"/>
  </w:num>
  <w:num w:numId="7" w16cid:durableId="512499534">
    <w:abstractNumId w:val="4"/>
  </w:num>
  <w:num w:numId="8" w16cid:durableId="1610893514">
    <w:abstractNumId w:val="7"/>
  </w:num>
  <w:num w:numId="9" w16cid:durableId="259146491">
    <w:abstractNumId w:val="0"/>
  </w:num>
  <w:num w:numId="10" w16cid:durableId="181536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DF"/>
    <w:rsid w:val="00001202"/>
    <w:rsid w:val="00004F96"/>
    <w:rsid w:val="00005F42"/>
    <w:rsid w:val="00012536"/>
    <w:rsid w:val="000208CD"/>
    <w:rsid w:val="00021D6D"/>
    <w:rsid w:val="00023943"/>
    <w:rsid w:val="00033381"/>
    <w:rsid w:val="00045F61"/>
    <w:rsid w:val="00060DEE"/>
    <w:rsid w:val="000643B3"/>
    <w:rsid w:val="00067DB8"/>
    <w:rsid w:val="000712C2"/>
    <w:rsid w:val="00071441"/>
    <w:rsid w:val="00072AE7"/>
    <w:rsid w:val="00076E94"/>
    <w:rsid w:val="00082922"/>
    <w:rsid w:val="000A21EA"/>
    <w:rsid w:val="000A691C"/>
    <w:rsid w:val="000B4391"/>
    <w:rsid w:val="000C2BE5"/>
    <w:rsid w:val="000C4ECF"/>
    <w:rsid w:val="000C7C6F"/>
    <w:rsid w:val="000D3F60"/>
    <w:rsid w:val="000D62AD"/>
    <w:rsid w:val="000E6D36"/>
    <w:rsid w:val="000F1B8E"/>
    <w:rsid w:val="000F1DAD"/>
    <w:rsid w:val="000F3699"/>
    <w:rsid w:val="00103AA9"/>
    <w:rsid w:val="00105509"/>
    <w:rsid w:val="0010771A"/>
    <w:rsid w:val="00127113"/>
    <w:rsid w:val="001274F6"/>
    <w:rsid w:val="0015295F"/>
    <w:rsid w:val="00156C69"/>
    <w:rsid w:val="00161346"/>
    <w:rsid w:val="00162986"/>
    <w:rsid w:val="001846C0"/>
    <w:rsid w:val="00187AB3"/>
    <w:rsid w:val="00197C25"/>
    <w:rsid w:val="001A576F"/>
    <w:rsid w:val="001B0371"/>
    <w:rsid w:val="001B32CB"/>
    <w:rsid w:val="001C29E5"/>
    <w:rsid w:val="001C7DA5"/>
    <w:rsid w:val="001D47BD"/>
    <w:rsid w:val="001E0FD6"/>
    <w:rsid w:val="001E2F9F"/>
    <w:rsid w:val="001E3ED1"/>
    <w:rsid w:val="001E6A4B"/>
    <w:rsid w:val="00214401"/>
    <w:rsid w:val="00214456"/>
    <w:rsid w:val="00214E55"/>
    <w:rsid w:val="00224E9D"/>
    <w:rsid w:val="00225594"/>
    <w:rsid w:val="00225F03"/>
    <w:rsid w:val="00226900"/>
    <w:rsid w:val="00231FBF"/>
    <w:rsid w:val="002353A5"/>
    <w:rsid w:val="00241560"/>
    <w:rsid w:val="002426F9"/>
    <w:rsid w:val="0024293F"/>
    <w:rsid w:val="00244990"/>
    <w:rsid w:val="00251FA2"/>
    <w:rsid w:val="00254119"/>
    <w:rsid w:val="00271527"/>
    <w:rsid w:val="002715C2"/>
    <w:rsid w:val="00274E16"/>
    <w:rsid w:val="00280927"/>
    <w:rsid w:val="002834F0"/>
    <w:rsid w:val="002906C2"/>
    <w:rsid w:val="00291C45"/>
    <w:rsid w:val="00292655"/>
    <w:rsid w:val="002B2CA9"/>
    <w:rsid w:val="002B347D"/>
    <w:rsid w:val="002B4343"/>
    <w:rsid w:val="002B5408"/>
    <w:rsid w:val="002C29E2"/>
    <w:rsid w:val="002C6612"/>
    <w:rsid w:val="002C6DBB"/>
    <w:rsid w:val="002D13A5"/>
    <w:rsid w:val="002D5A5A"/>
    <w:rsid w:val="002D7394"/>
    <w:rsid w:val="002E2CC6"/>
    <w:rsid w:val="002F3A54"/>
    <w:rsid w:val="002F514A"/>
    <w:rsid w:val="002F79C9"/>
    <w:rsid w:val="003028D9"/>
    <w:rsid w:val="00306D19"/>
    <w:rsid w:val="003071FB"/>
    <w:rsid w:val="003074F1"/>
    <w:rsid w:val="0032298B"/>
    <w:rsid w:val="00324F82"/>
    <w:rsid w:val="0033557D"/>
    <w:rsid w:val="00336853"/>
    <w:rsid w:val="00342731"/>
    <w:rsid w:val="00352E08"/>
    <w:rsid w:val="0035513A"/>
    <w:rsid w:val="00355B4F"/>
    <w:rsid w:val="00362A43"/>
    <w:rsid w:val="00363CFD"/>
    <w:rsid w:val="0037166C"/>
    <w:rsid w:val="00373CAC"/>
    <w:rsid w:val="00381598"/>
    <w:rsid w:val="00393FE3"/>
    <w:rsid w:val="003A0D27"/>
    <w:rsid w:val="003A6261"/>
    <w:rsid w:val="003A712A"/>
    <w:rsid w:val="003B19FB"/>
    <w:rsid w:val="003B2283"/>
    <w:rsid w:val="003B311A"/>
    <w:rsid w:val="003C5242"/>
    <w:rsid w:val="003D2340"/>
    <w:rsid w:val="003E0912"/>
    <w:rsid w:val="003E4049"/>
    <w:rsid w:val="003F77B6"/>
    <w:rsid w:val="00403BFB"/>
    <w:rsid w:val="00411CA2"/>
    <w:rsid w:val="00415136"/>
    <w:rsid w:val="00421E3E"/>
    <w:rsid w:val="00434ED2"/>
    <w:rsid w:val="0044303B"/>
    <w:rsid w:val="00444A4F"/>
    <w:rsid w:val="00444D0A"/>
    <w:rsid w:val="00445BCD"/>
    <w:rsid w:val="0045079F"/>
    <w:rsid w:val="00451071"/>
    <w:rsid w:val="00460DC6"/>
    <w:rsid w:val="004725C4"/>
    <w:rsid w:val="00473EDC"/>
    <w:rsid w:val="00474AE6"/>
    <w:rsid w:val="00474E71"/>
    <w:rsid w:val="00481FEC"/>
    <w:rsid w:val="004879C6"/>
    <w:rsid w:val="004B2A45"/>
    <w:rsid w:val="004C4A7A"/>
    <w:rsid w:val="004C5050"/>
    <w:rsid w:val="004C79F5"/>
    <w:rsid w:val="004D1BDE"/>
    <w:rsid w:val="004D31D3"/>
    <w:rsid w:val="004E13D3"/>
    <w:rsid w:val="004E3068"/>
    <w:rsid w:val="004E676C"/>
    <w:rsid w:val="0050550A"/>
    <w:rsid w:val="00511E6A"/>
    <w:rsid w:val="00532F85"/>
    <w:rsid w:val="00541964"/>
    <w:rsid w:val="005709EC"/>
    <w:rsid w:val="005732A7"/>
    <w:rsid w:val="005761BD"/>
    <w:rsid w:val="00577058"/>
    <w:rsid w:val="00584D26"/>
    <w:rsid w:val="0058525F"/>
    <w:rsid w:val="0058698A"/>
    <w:rsid w:val="005965D6"/>
    <w:rsid w:val="005A7565"/>
    <w:rsid w:val="005B0241"/>
    <w:rsid w:val="005C2438"/>
    <w:rsid w:val="005F6D73"/>
    <w:rsid w:val="00605767"/>
    <w:rsid w:val="00607F1E"/>
    <w:rsid w:val="00622AD1"/>
    <w:rsid w:val="00635AE1"/>
    <w:rsid w:val="00642CDE"/>
    <w:rsid w:val="0064342B"/>
    <w:rsid w:val="00643519"/>
    <w:rsid w:val="00644F9A"/>
    <w:rsid w:val="00661A42"/>
    <w:rsid w:val="00673690"/>
    <w:rsid w:val="00677361"/>
    <w:rsid w:val="0068627A"/>
    <w:rsid w:val="00694093"/>
    <w:rsid w:val="00695521"/>
    <w:rsid w:val="006970D4"/>
    <w:rsid w:val="0069795A"/>
    <w:rsid w:val="006A4F74"/>
    <w:rsid w:val="006D230D"/>
    <w:rsid w:val="006E010A"/>
    <w:rsid w:val="006E2D7C"/>
    <w:rsid w:val="006E3833"/>
    <w:rsid w:val="00713732"/>
    <w:rsid w:val="00715A67"/>
    <w:rsid w:val="00716931"/>
    <w:rsid w:val="007206A2"/>
    <w:rsid w:val="00723ED4"/>
    <w:rsid w:val="00736C88"/>
    <w:rsid w:val="00743C1C"/>
    <w:rsid w:val="00750207"/>
    <w:rsid w:val="007652C9"/>
    <w:rsid w:val="00767771"/>
    <w:rsid w:val="00770566"/>
    <w:rsid w:val="007751DF"/>
    <w:rsid w:val="007839A9"/>
    <w:rsid w:val="00784121"/>
    <w:rsid w:val="007860C8"/>
    <w:rsid w:val="00790F08"/>
    <w:rsid w:val="007964A6"/>
    <w:rsid w:val="00796DBF"/>
    <w:rsid w:val="007A78DC"/>
    <w:rsid w:val="007A7BDE"/>
    <w:rsid w:val="007B09AA"/>
    <w:rsid w:val="007B5110"/>
    <w:rsid w:val="007B60F9"/>
    <w:rsid w:val="007B7B57"/>
    <w:rsid w:val="007C56C0"/>
    <w:rsid w:val="007C56F7"/>
    <w:rsid w:val="007C734D"/>
    <w:rsid w:val="007D5751"/>
    <w:rsid w:val="00800BAC"/>
    <w:rsid w:val="008014E8"/>
    <w:rsid w:val="00803848"/>
    <w:rsid w:val="0080486B"/>
    <w:rsid w:val="00814728"/>
    <w:rsid w:val="00837F7E"/>
    <w:rsid w:val="00844965"/>
    <w:rsid w:val="0085167D"/>
    <w:rsid w:val="00851BC7"/>
    <w:rsid w:val="008524B4"/>
    <w:rsid w:val="00856C11"/>
    <w:rsid w:val="008776CE"/>
    <w:rsid w:val="0088663B"/>
    <w:rsid w:val="0089058E"/>
    <w:rsid w:val="008A370F"/>
    <w:rsid w:val="008A4D8B"/>
    <w:rsid w:val="008A57C6"/>
    <w:rsid w:val="008A60B6"/>
    <w:rsid w:val="008D41CD"/>
    <w:rsid w:val="008D67D6"/>
    <w:rsid w:val="008E2ADF"/>
    <w:rsid w:val="008E53FE"/>
    <w:rsid w:val="00905E5F"/>
    <w:rsid w:val="00907409"/>
    <w:rsid w:val="0091769E"/>
    <w:rsid w:val="00922005"/>
    <w:rsid w:val="00932E8D"/>
    <w:rsid w:val="00937F3C"/>
    <w:rsid w:val="00940F57"/>
    <w:rsid w:val="00941C30"/>
    <w:rsid w:val="009464D0"/>
    <w:rsid w:val="009512F7"/>
    <w:rsid w:val="00956133"/>
    <w:rsid w:val="00970653"/>
    <w:rsid w:val="0097090D"/>
    <w:rsid w:val="00971AA9"/>
    <w:rsid w:val="0097323D"/>
    <w:rsid w:val="0098550F"/>
    <w:rsid w:val="0099393B"/>
    <w:rsid w:val="00993A64"/>
    <w:rsid w:val="00995228"/>
    <w:rsid w:val="00997F86"/>
    <w:rsid w:val="009A0FCA"/>
    <w:rsid w:val="009A1F84"/>
    <w:rsid w:val="009A3707"/>
    <w:rsid w:val="009B39B8"/>
    <w:rsid w:val="009B50AF"/>
    <w:rsid w:val="009C230F"/>
    <w:rsid w:val="009C49A2"/>
    <w:rsid w:val="009C6AA9"/>
    <w:rsid w:val="009D6034"/>
    <w:rsid w:val="009E5894"/>
    <w:rsid w:val="009F2E68"/>
    <w:rsid w:val="009F338C"/>
    <w:rsid w:val="00A04473"/>
    <w:rsid w:val="00A23D2E"/>
    <w:rsid w:val="00A441CB"/>
    <w:rsid w:val="00A53343"/>
    <w:rsid w:val="00A56976"/>
    <w:rsid w:val="00A617F6"/>
    <w:rsid w:val="00A71919"/>
    <w:rsid w:val="00A87FCB"/>
    <w:rsid w:val="00A90527"/>
    <w:rsid w:val="00AA0CA0"/>
    <w:rsid w:val="00AA647B"/>
    <w:rsid w:val="00AA713C"/>
    <w:rsid w:val="00AA7993"/>
    <w:rsid w:val="00AA7DB3"/>
    <w:rsid w:val="00AB3313"/>
    <w:rsid w:val="00AB66BA"/>
    <w:rsid w:val="00AB7288"/>
    <w:rsid w:val="00AD330B"/>
    <w:rsid w:val="00AD5FC9"/>
    <w:rsid w:val="00AE4700"/>
    <w:rsid w:val="00B11A6C"/>
    <w:rsid w:val="00B12635"/>
    <w:rsid w:val="00B35BFB"/>
    <w:rsid w:val="00B4742B"/>
    <w:rsid w:val="00B5737C"/>
    <w:rsid w:val="00B703F2"/>
    <w:rsid w:val="00B71C78"/>
    <w:rsid w:val="00B77C69"/>
    <w:rsid w:val="00B8192E"/>
    <w:rsid w:val="00B81D3B"/>
    <w:rsid w:val="00B95B91"/>
    <w:rsid w:val="00BA03D1"/>
    <w:rsid w:val="00BA4A75"/>
    <w:rsid w:val="00BA6CEC"/>
    <w:rsid w:val="00BC1128"/>
    <w:rsid w:val="00BC53F7"/>
    <w:rsid w:val="00BC6829"/>
    <w:rsid w:val="00BC6A25"/>
    <w:rsid w:val="00BC7DFE"/>
    <w:rsid w:val="00BD088B"/>
    <w:rsid w:val="00BD484B"/>
    <w:rsid w:val="00BD5B6E"/>
    <w:rsid w:val="00BD7110"/>
    <w:rsid w:val="00BE5641"/>
    <w:rsid w:val="00BF01D7"/>
    <w:rsid w:val="00BF2BDF"/>
    <w:rsid w:val="00BF7083"/>
    <w:rsid w:val="00C04A74"/>
    <w:rsid w:val="00C10152"/>
    <w:rsid w:val="00C16A39"/>
    <w:rsid w:val="00C21C4F"/>
    <w:rsid w:val="00C2271A"/>
    <w:rsid w:val="00C306A5"/>
    <w:rsid w:val="00C3120F"/>
    <w:rsid w:val="00C503E6"/>
    <w:rsid w:val="00C51A2F"/>
    <w:rsid w:val="00C536EA"/>
    <w:rsid w:val="00C55B0B"/>
    <w:rsid w:val="00C605DA"/>
    <w:rsid w:val="00C626BE"/>
    <w:rsid w:val="00C65EF4"/>
    <w:rsid w:val="00C7002E"/>
    <w:rsid w:val="00C70C0B"/>
    <w:rsid w:val="00C7118F"/>
    <w:rsid w:val="00C7161D"/>
    <w:rsid w:val="00C777A8"/>
    <w:rsid w:val="00C84542"/>
    <w:rsid w:val="00C8469D"/>
    <w:rsid w:val="00C9522A"/>
    <w:rsid w:val="00C976FA"/>
    <w:rsid w:val="00CA12BD"/>
    <w:rsid w:val="00CB0477"/>
    <w:rsid w:val="00CB10ED"/>
    <w:rsid w:val="00CC05BE"/>
    <w:rsid w:val="00CC36AB"/>
    <w:rsid w:val="00CD3FED"/>
    <w:rsid w:val="00CD77A7"/>
    <w:rsid w:val="00CE1AE9"/>
    <w:rsid w:val="00CF5C8F"/>
    <w:rsid w:val="00D06B12"/>
    <w:rsid w:val="00D22297"/>
    <w:rsid w:val="00D4349C"/>
    <w:rsid w:val="00D4364E"/>
    <w:rsid w:val="00D639CD"/>
    <w:rsid w:val="00D70CE2"/>
    <w:rsid w:val="00D741A8"/>
    <w:rsid w:val="00D74EDD"/>
    <w:rsid w:val="00D81CE7"/>
    <w:rsid w:val="00D83A1D"/>
    <w:rsid w:val="00D86AD6"/>
    <w:rsid w:val="00D965EB"/>
    <w:rsid w:val="00DA1702"/>
    <w:rsid w:val="00DB5F0E"/>
    <w:rsid w:val="00DC2E06"/>
    <w:rsid w:val="00DD2DA3"/>
    <w:rsid w:val="00DE33A4"/>
    <w:rsid w:val="00DE37D0"/>
    <w:rsid w:val="00DF05D8"/>
    <w:rsid w:val="00E018BA"/>
    <w:rsid w:val="00E105CB"/>
    <w:rsid w:val="00E31CAD"/>
    <w:rsid w:val="00E32EC6"/>
    <w:rsid w:val="00E372FE"/>
    <w:rsid w:val="00E37DC2"/>
    <w:rsid w:val="00E43315"/>
    <w:rsid w:val="00E44059"/>
    <w:rsid w:val="00E4422D"/>
    <w:rsid w:val="00E4573A"/>
    <w:rsid w:val="00E46064"/>
    <w:rsid w:val="00E52FCE"/>
    <w:rsid w:val="00E56EF3"/>
    <w:rsid w:val="00E570AE"/>
    <w:rsid w:val="00E60F5F"/>
    <w:rsid w:val="00E65448"/>
    <w:rsid w:val="00E74BC9"/>
    <w:rsid w:val="00E85944"/>
    <w:rsid w:val="00E91D00"/>
    <w:rsid w:val="00E94CAE"/>
    <w:rsid w:val="00E969E4"/>
    <w:rsid w:val="00EA003C"/>
    <w:rsid w:val="00EA22FA"/>
    <w:rsid w:val="00EA2F62"/>
    <w:rsid w:val="00EA3012"/>
    <w:rsid w:val="00EA30EB"/>
    <w:rsid w:val="00EB23DF"/>
    <w:rsid w:val="00EB2A92"/>
    <w:rsid w:val="00EC0F59"/>
    <w:rsid w:val="00EC24DF"/>
    <w:rsid w:val="00EC3F12"/>
    <w:rsid w:val="00EC51F6"/>
    <w:rsid w:val="00ED3690"/>
    <w:rsid w:val="00EE04D0"/>
    <w:rsid w:val="00EE1181"/>
    <w:rsid w:val="00EE1FCC"/>
    <w:rsid w:val="00EE6221"/>
    <w:rsid w:val="00EF4839"/>
    <w:rsid w:val="00EF582B"/>
    <w:rsid w:val="00F07345"/>
    <w:rsid w:val="00F12E33"/>
    <w:rsid w:val="00F1658F"/>
    <w:rsid w:val="00F17A2B"/>
    <w:rsid w:val="00F2388E"/>
    <w:rsid w:val="00F323EA"/>
    <w:rsid w:val="00F376E5"/>
    <w:rsid w:val="00F41541"/>
    <w:rsid w:val="00F41E0C"/>
    <w:rsid w:val="00F50B0C"/>
    <w:rsid w:val="00F51E04"/>
    <w:rsid w:val="00F535CC"/>
    <w:rsid w:val="00F54792"/>
    <w:rsid w:val="00F54C46"/>
    <w:rsid w:val="00F55EE8"/>
    <w:rsid w:val="00F61891"/>
    <w:rsid w:val="00F64146"/>
    <w:rsid w:val="00F64330"/>
    <w:rsid w:val="00F71A97"/>
    <w:rsid w:val="00F7265C"/>
    <w:rsid w:val="00F73EDF"/>
    <w:rsid w:val="00F75943"/>
    <w:rsid w:val="00F768CB"/>
    <w:rsid w:val="00F773EE"/>
    <w:rsid w:val="00F820AD"/>
    <w:rsid w:val="00F83F3B"/>
    <w:rsid w:val="00F873C4"/>
    <w:rsid w:val="00F91A58"/>
    <w:rsid w:val="00F9715D"/>
    <w:rsid w:val="00FA5346"/>
    <w:rsid w:val="00FA6875"/>
    <w:rsid w:val="00FA7441"/>
    <w:rsid w:val="00FE1CFC"/>
    <w:rsid w:val="00FE2C51"/>
    <w:rsid w:val="00FE5369"/>
    <w:rsid w:val="00FF0D7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EE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84B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690"/>
    <w:pPr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7D5751"/>
    <w:pPr>
      <w:numPr>
        <w:numId w:val="9"/>
      </w:numPr>
      <w:spacing w:after="80" w:line="288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ledalzamel/Library/Containers/com.microsoft.Word/Data/Library/Application%20Support/Microsoft/Office/16.0/DTS/Search/%7bF90446F5-4BBA-9942-9486-E06AF5738D35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{F90446F5-4BBA-9942-9486-E06AF5738D35}tf16412087_win32.dotx</Template>
  <TotalTime>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2022-10-12T18:17:00Z</dcterms:created>
  <dcterms:modified xsi:type="dcterms:W3CDTF">2022-10-12T18:17:00Z</dcterms:modified>
</cp:coreProperties>
</file>